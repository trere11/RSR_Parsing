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ategory"/>
        <w:tag w:val=""/>
        <w:id w:val="1543715586"/>
        <w:placeholder>
          <w:docPart w:val="62195A0B5A674B499BFCBE8512D79CE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A633B9">
          <w:pPr>
            <w:pStyle w:val="ContactInfo"/>
          </w:pPr>
          <w:r>
            <w:t>www.linkedin.com/in/austinweaver2017</w:t>
          </w:r>
        </w:p>
      </w:sdtContent>
    </w:sdt>
    <w:p w:rsidR="002C42BC" w:rsidRDefault="00064570" w:rsidP="006E6135">
      <w:pPr>
        <w:pStyle w:val="ContactInfo"/>
      </w:pPr>
      <w:sdt>
        <w:sdtPr>
          <w:alias w:val="Telephone"/>
          <w:tag w:val="Telephone"/>
          <w:id w:val="599758962"/>
          <w:placeholder>
            <w:docPart w:val="4BAD4DD569944F2592952FFC28E4F7D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E6135">
            <w:t>443-545-4140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5B7EF73B306D4003B5DE5EA3E2313D8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6E6135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Aweave15@aol.com</w:t>
          </w:r>
        </w:p>
      </w:sdtContent>
    </w:sdt>
    <w:p w:rsidR="002C42BC" w:rsidRDefault="00064570">
      <w:pPr>
        <w:pStyle w:val="Name"/>
      </w:pPr>
      <w:sdt>
        <w:sdtPr>
          <w:alias w:val="Your Name"/>
          <w:tag w:val=""/>
          <w:id w:val="1197042864"/>
          <w:placeholder>
            <w:docPart w:val="C02041D01E644646BA9BBD4A16E5915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6135">
            <w:t>Austin Weaver</w:t>
          </w:r>
        </w:sdtContent>
      </w:sdt>
    </w:p>
    <w:tbl>
      <w:tblPr>
        <w:tblStyle w:val="ResumeTable"/>
        <w:tblW w:w="4893" w:type="pct"/>
        <w:tblLook w:val="04A0" w:firstRow="1" w:lastRow="0" w:firstColumn="1" w:lastColumn="0" w:noHBand="0" w:noVBand="1"/>
        <w:tblDescription w:val="Resume"/>
      </w:tblPr>
      <w:tblGrid>
        <w:gridCol w:w="1693"/>
        <w:gridCol w:w="448"/>
        <w:gridCol w:w="7723"/>
      </w:tblGrid>
      <w:tr w:rsidR="002C42BC" w:rsidTr="00941C12">
        <w:trPr>
          <w:trHeight w:val="911"/>
        </w:trPr>
        <w:tc>
          <w:tcPr>
            <w:tcW w:w="1693" w:type="dxa"/>
          </w:tcPr>
          <w:p w:rsidR="002C42BC" w:rsidRDefault="006E6135">
            <w:pPr>
              <w:pStyle w:val="Heading1"/>
            </w:pPr>
            <w:r>
              <w:t>Education</w:t>
            </w:r>
          </w:p>
        </w:tc>
        <w:tc>
          <w:tcPr>
            <w:tcW w:w="448" w:type="dxa"/>
          </w:tcPr>
          <w:p w:rsidR="002C42BC" w:rsidRDefault="002C42BC"/>
        </w:tc>
        <w:tc>
          <w:tcPr>
            <w:tcW w:w="7723" w:type="dxa"/>
          </w:tcPr>
          <w:p w:rsidR="006E6135" w:rsidRDefault="006E6135">
            <w:pPr>
              <w:pStyle w:val="ResumeText"/>
              <w:rPr>
                <w:b/>
              </w:rPr>
            </w:pPr>
            <w:r w:rsidRPr="006E6135">
              <w:rPr>
                <w:b/>
              </w:rPr>
              <w:t>University of Maryland - Colle</w:t>
            </w:r>
            <w:r w:rsidR="000C2736">
              <w:rPr>
                <w:b/>
              </w:rPr>
              <w:t>ge Park, MD    Current GPA: 3.1</w:t>
            </w:r>
            <w:r>
              <w:rPr>
                <w:b/>
              </w:rPr>
              <w:t xml:space="preserve">  </w:t>
            </w:r>
            <w:r w:rsidRPr="006E6135">
              <w:rPr>
                <w:b/>
              </w:rPr>
              <w:t>Graduation: May 2017</w:t>
            </w:r>
            <w:r>
              <w:rPr>
                <w:b/>
              </w:rPr>
              <w:t xml:space="preserve"> </w:t>
            </w:r>
          </w:p>
          <w:p w:rsidR="006D295F" w:rsidRDefault="006E6135" w:rsidP="006D295F">
            <w:pPr>
              <w:pStyle w:val="ResumeText"/>
            </w:pPr>
            <w:r w:rsidRPr="00F72FC2">
              <w:rPr>
                <w:b/>
              </w:rPr>
              <w:t>Major</w:t>
            </w:r>
            <w:r w:rsidRPr="006E6135">
              <w:t>: Computer Science</w:t>
            </w:r>
            <w:r w:rsidR="006D295F">
              <w:t>, Specialization in  Data Sciences</w:t>
            </w:r>
            <w:r w:rsidRPr="006E6135">
              <w:t xml:space="preserve">   </w:t>
            </w:r>
          </w:p>
          <w:p w:rsidR="00F72FC2" w:rsidRPr="006E6135" w:rsidRDefault="006D295F" w:rsidP="00F72FC2">
            <w:pPr>
              <w:pStyle w:val="ResumeText"/>
            </w:pPr>
            <w:r w:rsidRPr="00F72FC2">
              <w:rPr>
                <w:b/>
              </w:rPr>
              <w:t>Minor</w:t>
            </w:r>
            <w:r>
              <w:t>: Statistics</w:t>
            </w:r>
          </w:p>
        </w:tc>
      </w:tr>
      <w:tr w:rsidR="002C42BC" w:rsidTr="00941C12">
        <w:trPr>
          <w:trHeight w:val="1104"/>
        </w:trPr>
        <w:tc>
          <w:tcPr>
            <w:tcW w:w="1693" w:type="dxa"/>
          </w:tcPr>
          <w:p w:rsidR="002C42BC" w:rsidRDefault="006E6135" w:rsidP="006E6135">
            <w:pPr>
              <w:pStyle w:val="Heading1"/>
            </w:pPr>
            <w:r>
              <w:t xml:space="preserve">Skills </w:t>
            </w:r>
          </w:p>
        </w:tc>
        <w:tc>
          <w:tcPr>
            <w:tcW w:w="448" w:type="dxa"/>
          </w:tcPr>
          <w:p w:rsidR="002C42BC" w:rsidRDefault="002C42BC"/>
        </w:tc>
        <w:tc>
          <w:tcPr>
            <w:tcW w:w="7723" w:type="dxa"/>
          </w:tcPr>
          <w:p w:rsidR="00FD6276" w:rsidRDefault="00FD6276" w:rsidP="00C653ED">
            <w:pPr>
              <w:spacing w:line="240" w:lineRule="auto"/>
            </w:pPr>
            <w:r w:rsidRPr="00275F24">
              <w:rPr>
                <w:rFonts w:asciiTheme="majorHAnsi" w:hAnsiTheme="majorHAnsi"/>
                <w:b/>
              </w:rPr>
              <w:t>Web Development</w:t>
            </w:r>
            <w:r w:rsidR="00C4370B" w:rsidRPr="00275F24">
              <w:rPr>
                <w:rFonts w:asciiTheme="majorHAnsi" w:hAnsiTheme="majorHAnsi"/>
                <w:b/>
              </w:rPr>
              <w:t>:</w:t>
            </w:r>
            <w:r w:rsidR="00C4370B">
              <w:t xml:space="preserve">    • HTML  • CSS  • JavaScript   • AJAX   • JQuery  • Python Flask </w:t>
            </w:r>
          </w:p>
          <w:p w:rsidR="00C4370B" w:rsidRDefault="008E1CCC" w:rsidP="00C4370B">
            <w:pPr>
              <w:spacing w:line="240" w:lineRule="auto"/>
            </w:pPr>
            <w:r w:rsidRPr="00275F24">
              <w:rPr>
                <w:b/>
              </w:rPr>
              <w:t>Software Development</w:t>
            </w:r>
            <w:r w:rsidR="00C4370B" w:rsidRPr="00275F24">
              <w:rPr>
                <w:b/>
              </w:rPr>
              <w:t>:</w:t>
            </w:r>
            <w:r w:rsidR="00C4370B">
              <w:t xml:space="preserve">    • Java   • C   • C++   • Ruby   • </w:t>
            </w:r>
            <w:proofErr w:type="spellStart"/>
            <w:r w:rsidR="00C4370B">
              <w:t>Ocaml</w:t>
            </w:r>
            <w:proofErr w:type="spellEnd"/>
          </w:p>
          <w:p w:rsidR="00C4370B" w:rsidRDefault="00C4370B" w:rsidP="00C4370B">
            <w:pPr>
              <w:spacing w:line="240" w:lineRule="auto"/>
            </w:pPr>
            <w:r w:rsidRPr="00275F24">
              <w:rPr>
                <w:b/>
              </w:rPr>
              <w:t>UI Development:</w:t>
            </w:r>
            <w:r>
              <w:t xml:space="preserve">    • Java Swing   • Python </w:t>
            </w:r>
            <w:proofErr w:type="spellStart"/>
            <w:r>
              <w:t>Tkinter</w:t>
            </w:r>
            <w:proofErr w:type="spellEnd"/>
            <w:r>
              <w:t xml:space="preserve">  </w:t>
            </w:r>
          </w:p>
          <w:p w:rsidR="00C4370B" w:rsidRDefault="00C4370B" w:rsidP="00C4370B">
            <w:pPr>
              <w:spacing w:line="240" w:lineRule="auto"/>
            </w:pPr>
            <w:r w:rsidRPr="00275F24">
              <w:rPr>
                <w:b/>
              </w:rPr>
              <w:t>Statistical Programming:</w:t>
            </w:r>
            <w:r>
              <w:t xml:space="preserve">    • R   • SAS</w:t>
            </w:r>
            <w:r w:rsidR="00DF3D2F">
              <w:t xml:space="preserve">   •MATLAB</w:t>
            </w:r>
            <w:r>
              <w:t xml:space="preserve">   • Python (</w:t>
            </w: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 w:rsidR="00DF3D2F">
              <w:t>)</w:t>
            </w:r>
          </w:p>
          <w:p w:rsidR="00FD6276" w:rsidRDefault="00C4370B" w:rsidP="00275F24">
            <w:pPr>
              <w:spacing w:line="240" w:lineRule="auto"/>
            </w:pPr>
            <w:r w:rsidRPr="00275F24">
              <w:rPr>
                <w:b/>
              </w:rPr>
              <w:t>Developer Tools:</w:t>
            </w:r>
            <w:r>
              <w:t xml:space="preserve">    • </w:t>
            </w:r>
            <w:proofErr w:type="spellStart"/>
            <w:r w:rsidR="00275F24">
              <w:t>Git</w:t>
            </w:r>
            <w:proofErr w:type="spellEnd"/>
            <w:r w:rsidR="00275F24">
              <w:t xml:space="preserve">   • Subversion   • IntelliJ   • Eclipse   • </w:t>
            </w:r>
            <w:proofErr w:type="spellStart"/>
            <w:r w:rsidR="00275F24">
              <w:t>VirtualBox</w:t>
            </w:r>
            <w:proofErr w:type="spellEnd"/>
            <w:r w:rsidR="00275F24">
              <w:t xml:space="preserve">   • </w:t>
            </w:r>
            <w:proofErr w:type="spellStart"/>
            <w:r w:rsidR="00275F24">
              <w:t>Atlessian</w:t>
            </w:r>
            <w:proofErr w:type="spellEnd"/>
            <w:r w:rsidR="00275F24">
              <w:t xml:space="preserve"> tools</w:t>
            </w:r>
            <w:r>
              <w:t xml:space="preserve"> </w:t>
            </w:r>
          </w:p>
          <w:p w:rsidR="00CD358E" w:rsidRDefault="00275F24" w:rsidP="008E1CCC">
            <w:pPr>
              <w:spacing w:line="240" w:lineRule="auto"/>
            </w:pPr>
            <w:r w:rsidRPr="00275F24">
              <w:rPr>
                <w:b/>
              </w:rPr>
              <w:t>Operating Systems:</w:t>
            </w:r>
            <w:r>
              <w:t xml:space="preserve">    </w:t>
            </w:r>
            <w:r w:rsidR="00FD6276">
              <w:t>• Linux (</w:t>
            </w:r>
            <w:proofErr w:type="spellStart"/>
            <w:r w:rsidR="00FD6276">
              <w:t>CentOs</w:t>
            </w:r>
            <w:proofErr w:type="spellEnd"/>
            <w:r w:rsidR="00FD6276">
              <w:t xml:space="preserve">, Ubuntu, </w:t>
            </w:r>
            <w:proofErr w:type="spellStart"/>
            <w:r w:rsidR="00FD6276">
              <w:t>Redhat</w:t>
            </w:r>
            <w:proofErr w:type="spellEnd"/>
            <w:r w:rsidR="00FD6276">
              <w:t>)  •</w:t>
            </w:r>
            <w:r w:rsidR="008E1CCC">
              <w:t xml:space="preserve"> Windows (</w:t>
            </w:r>
            <w:proofErr w:type="spellStart"/>
            <w:r w:rsidR="008E1CCC">
              <w:t>Exp</w:t>
            </w:r>
            <w:proofErr w:type="spellEnd"/>
            <w:r w:rsidR="008E1CCC">
              <w:t xml:space="preserve">, 7, 8) </w:t>
            </w:r>
          </w:p>
          <w:p w:rsidR="00414085" w:rsidRDefault="00414085" w:rsidP="008E1CCC">
            <w:pPr>
              <w:spacing w:line="240" w:lineRule="auto"/>
            </w:pPr>
            <w:r w:rsidRPr="00414085">
              <w:rPr>
                <w:b/>
              </w:rPr>
              <w:t>Databases</w:t>
            </w:r>
            <w:r>
              <w:t xml:space="preserve">:    </w:t>
            </w:r>
            <w:r w:rsidR="008C09A8">
              <w:t xml:space="preserve">•  SQL   </w:t>
            </w:r>
            <w:r>
              <w:t xml:space="preserve">• MySQL   • PostgreSQL   • </w:t>
            </w:r>
            <w:proofErr w:type="spellStart"/>
            <w:r>
              <w:t>SQLAlchemy</w:t>
            </w:r>
            <w:proofErr w:type="spellEnd"/>
          </w:p>
        </w:tc>
      </w:tr>
      <w:tr w:rsidR="006E6135" w:rsidTr="00941C12">
        <w:trPr>
          <w:trHeight w:val="4824"/>
        </w:trPr>
        <w:tc>
          <w:tcPr>
            <w:tcW w:w="1693" w:type="dxa"/>
          </w:tcPr>
          <w:p w:rsidR="006E6135" w:rsidRDefault="006E6135" w:rsidP="006E6135">
            <w:pPr>
              <w:pStyle w:val="Heading1"/>
            </w:pPr>
            <w:r>
              <w:t>Experience</w:t>
            </w:r>
          </w:p>
        </w:tc>
        <w:tc>
          <w:tcPr>
            <w:tcW w:w="448" w:type="dxa"/>
          </w:tcPr>
          <w:p w:rsidR="006E6135" w:rsidRDefault="006E6135" w:rsidP="006E6135"/>
        </w:tc>
        <w:tc>
          <w:tcPr>
            <w:tcW w:w="7723" w:type="dxa"/>
          </w:tcPr>
          <w:p w:rsidR="006E6135" w:rsidRDefault="00787097" w:rsidP="006E6135">
            <w:pPr>
              <w:pStyle w:val="Heading2"/>
              <w:spacing w:line="240" w:lineRule="auto"/>
              <w:jc w:val="both"/>
            </w:pPr>
            <w:r>
              <w:t>Leidos</w:t>
            </w:r>
            <w:r w:rsidR="006E6135">
              <w:t xml:space="preserve"> – </w:t>
            </w:r>
            <w:r>
              <w:t>Arlington</w:t>
            </w:r>
            <w:r w:rsidR="006E6135">
              <w:t xml:space="preserve">, va                                      </w:t>
            </w:r>
            <w:r w:rsidR="00682665">
              <w:t xml:space="preserve">                                               </w:t>
            </w:r>
            <w:r>
              <w:t xml:space="preserve">  </w:t>
            </w:r>
            <w:r w:rsidR="001813FB">
              <w:t xml:space="preserve">                              </w:t>
            </w:r>
            <w:r>
              <w:t>2016</w:t>
            </w:r>
            <w:r w:rsidR="006E6135">
              <w:t xml:space="preserve"> </w:t>
            </w:r>
          </w:p>
          <w:p w:rsidR="006564DE" w:rsidRDefault="00787097" w:rsidP="006564DE">
            <w:pPr>
              <w:pStyle w:val="Heading2"/>
              <w:spacing w:line="240" w:lineRule="auto"/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Technical </w:t>
            </w:r>
            <w:r w:rsidR="006E6135">
              <w:rPr>
                <w:b w:val="0"/>
                <w:i/>
              </w:rPr>
              <w:t>intern</w:t>
            </w:r>
          </w:p>
          <w:p w:rsidR="006E6135" w:rsidRDefault="00C4370B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 xml:space="preserve">Large scale development on </w:t>
            </w:r>
            <w:proofErr w:type="spellStart"/>
            <w:r>
              <w:t>linux</w:t>
            </w:r>
            <w:proofErr w:type="spellEnd"/>
            <w:r>
              <w:t xml:space="preserve"> based systems, primarily in C++</w:t>
            </w:r>
          </w:p>
          <w:p w:rsidR="006564DE" w:rsidRDefault="006564DE" w:rsidP="006564DE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Developed and impleme</w:t>
            </w:r>
            <w:r w:rsidR="00C4370B">
              <w:t xml:space="preserve">nted Python GUIs, using </w:t>
            </w:r>
            <w:proofErr w:type="spellStart"/>
            <w:r w:rsidR="00C4370B">
              <w:t>Tkinter</w:t>
            </w:r>
            <w:proofErr w:type="spellEnd"/>
          </w:p>
          <w:p w:rsidR="006564DE" w:rsidRDefault="00787097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Expanded a Java simulation environment to implement a new sensor system</w:t>
            </w:r>
          </w:p>
          <w:p w:rsidR="006564DE" w:rsidRDefault="006564DE" w:rsidP="006564DE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Collaborated on a large scale</w:t>
            </w:r>
            <w:r w:rsidR="00C14949">
              <w:t xml:space="preserve"> project</w:t>
            </w:r>
            <w:r>
              <w:t xml:space="preserve"> using </w:t>
            </w:r>
            <w:r w:rsidR="00C4370B">
              <w:t xml:space="preserve">Subversion, </w:t>
            </w:r>
            <w:r>
              <w:t xml:space="preserve">Agile development and </w:t>
            </w:r>
            <w:proofErr w:type="spellStart"/>
            <w:r>
              <w:t>Atlassian</w:t>
            </w:r>
            <w:proofErr w:type="spellEnd"/>
            <w:r>
              <w:t xml:space="preserve"> tools </w:t>
            </w:r>
            <w:proofErr w:type="spellStart"/>
            <w:r>
              <w:t>ie</w:t>
            </w:r>
            <w:proofErr w:type="spellEnd"/>
            <w:r>
              <w:t>. Bamboo, Crucible, Confluence</w:t>
            </w:r>
            <w:r w:rsidR="00C14949">
              <w:t>, Jira</w:t>
            </w:r>
            <w:r>
              <w:t xml:space="preserve"> </w:t>
            </w:r>
          </w:p>
          <w:p w:rsidR="006E6135" w:rsidRDefault="00787097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  <w:r w:rsidR="006564DE">
              <w:t>Had the opportunity to travel and perform development testing.</w:t>
            </w:r>
          </w:p>
          <w:p w:rsidR="00787097" w:rsidRDefault="00787097" w:rsidP="006E6135">
            <w:pPr>
              <w:pStyle w:val="Heading2"/>
              <w:spacing w:line="240" w:lineRule="auto"/>
              <w:jc w:val="both"/>
            </w:pPr>
            <w:r>
              <w:t xml:space="preserve">Booz Allen hamilton – chantilly, va                                                           </w:t>
            </w:r>
            <w:r w:rsidR="001813FB">
              <w:t xml:space="preserve">                               </w:t>
            </w:r>
            <w:r>
              <w:t xml:space="preserve"> 2015 </w:t>
            </w:r>
          </w:p>
          <w:p w:rsidR="00787097" w:rsidRPr="00846060" w:rsidRDefault="00787097" w:rsidP="006E6135">
            <w:pPr>
              <w:pStyle w:val="Heading2"/>
              <w:spacing w:line="240" w:lineRule="auto"/>
              <w:jc w:val="both"/>
              <w:rPr>
                <w:b w:val="0"/>
                <w:i/>
              </w:rPr>
            </w:pPr>
            <w:r w:rsidRPr="00846060">
              <w:rPr>
                <w:b w:val="0"/>
                <w:i/>
              </w:rPr>
              <w:t xml:space="preserve">Software </w:t>
            </w:r>
            <w:r>
              <w:rPr>
                <w:b w:val="0"/>
                <w:i/>
              </w:rPr>
              <w:t>engineer intern</w:t>
            </w:r>
          </w:p>
          <w:p w:rsidR="00787097" w:rsidRDefault="00787097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 xml:space="preserve">Developed web applications with Python, </w:t>
            </w:r>
            <w:r w:rsidR="00C14949">
              <w:t>PostgreSQL, JavaScript, HTML</w:t>
            </w:r>
            <w:r w:rsidR="00C4370B">
              <w:t>, and CSS</w:t>
            </w:r>
            <w:bookmarkStart w:id="0" w:name="_GoBack"/>
            <w:bookmarkEnd w:id="0"/>
          </w:p>
          <w:p w:rsidR="00787097" w:rsidRDefault="00787097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Worked in a team using Agile software development and implemented Scrum</w:t>
            </w:r>
          </w:p>
          <w:p w:rsidR="00787097" w:rsidRDefault="00787097" w:rsidP="006E6135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 xml:space="preserve">Experience working remotely with </w:t>
            </w:r>
            <w:proofErr w:type="spellStart"/>
            <w:r>
              <w:t>Git</w:t>
            </w:r>
            <w:proofErr w:type="spellEnd"/>
            <w:r>
              <w:t xml:space="preserve"> and Jira Stories</w:t>
            </w:r>
          </w:p>
          <w:p w:rsidR="006E6135" w:rsidRDefault="006E6135" w:rsidP="006E6135">
            <w:pPr>
              <w:pStyle w:val="Heading2"/>
              <w:spacing w:line="240" w:lineRule="auto"/>
              <w:jc w:val="both"/>
            </w:pPr>
            <w:r>
              <w:t>Deque</w:t>
            </w:r>
            <w:r w:rsidR="005F74EC">
              <w:t>ue ltd. – Elkridge, MD</w:t>
            </w:r>
            <w:r>
              <w:t xml:space="preserve">                                                                  </w:t>
            </w:r>
            <w:r w:rsidR="001813FB">
              <w:t xml:space="preserve">   </w:t>
            </w:r>
            <w:r w:rsidR="005F74EC">
              <w:t xml:space="preserve">                            </w:t>
            </w:r>
            <w:r w:rsidR="005C47E7">
              <w:t>2013</w:t>
            </w:r>
            <w:r>
              <w:t xml:space="preserve">-2015 </w:t>
            </w:r>
          </w:p>
          <w:p w:rsidR="006E6135" w:rsidRPr="00846060" w:rsidRDefault="00AE428E" w:rsidP="006E6135">
            <w:pPr>
              <w:pStyle w:val="Heading2"/>
              <w:spacing w:line="240" w:lineRule="auto"/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Consulting Software Engineer</w:t>
            </w:r>
          </w:p>
          <w:p w:rsidR="00F72FC2" w:rsidRDefault="006E6135" w:rsidP="00051FAE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Developed and maintained</w:t>
            </w:r>
            <w:r w:rsidR="00787097">
              <w:t xml:space="preserve"> autonomous</w:t>
            </w:r>
            <w:r>
              <w:t xml:space="preserve"> Java code</w:t>
            </w:r>
            <w:r w:rsidR="00051FAE">
              <w:t>,</w:t>
            </w:r>
            <w:r w:rsidR="00F72FC2">
              <w:t xml:space="preserve"> that used game states to automate processes</w:t>
            </w:r>
          </w:p>
          <w:p w:rsidR="006E6135" w:rsidRDefault="00F72FC2" w:rsidP="00051FAE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Implemented</w:t>
            </w:r>
            <w:r w:rsidR="00051FAE">
              <w:t xml:space="preserve"> </w:t>
            </w:r>
            <w:proofErr w:type="spellStart"/>
            <w:r w:rsidR="00051FAE">
              <w:t>JavaSwing</w:t>
            </w:r>
            <w:proofErr w:type="spellEnd"/>
            <w:r w:rsidR="00051FAE">
              <w:t xml:space="preserve"> GUIs</w:t>
            </w:r>
            <w:r>
              <w:t xml:space="preserve"> and on screen </w:t>
            </w:r>
            <w:r w:rsidR="00051FAE">
              <w:t>2D Graphics</w:t>
            </w:r>
          </w:p>
          <w:p w:rsidR="00F72FC2" w:rsidRDefault="00F72FC2" w:rsidP="00051FAE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t>Included a MySQL database to store user run statistics and load them in dynamic ranking images</w:t>
            </w:r>
          </w:p>
          <w:p w:rsidR="006E6135" w:rsidRDefault="006E630A" w:rsidP="00787097">
            <w:pPr>
              <w:pStyle w:val="ResumeText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Responsible for code with over 1,100 unique runs per day</w:t>
            </w:r>
          </w:p>
        </w:tc>
      </w:tr>
    </w:tbl>
    <w:p w:rsidR="002C42BC" w:rsidRDefault="002C42BC" w:rsidP="00941C12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70" w:rsidRDefault="00064570">
      <w:pPr>
        <w:spacing w:before="0" w:after="0" w:line="240" w:lineRule="auto"/>
      </w:pPr>
      <w:r>
        <w:separator/>
      </w:r>
    </w:p>
  </w:endnote>
  <w:endnote w:type="continuationSeparator" w:id="0">
    <w:p w:rsidR="00064570" w:rsidRDefault="000645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2D" w:rsidRDefault="007F712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2FC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70" w:rsidRDefault="00064570">
      <w:pPr>
        <w:spacing w:before="0" w:after="0" w:line="240" w:lineRule="auto"/>
      </w:pPr>
      <w:r>
        <w:separator/>
      </w:r>
    </w:p>
  </w:footnote>
  <w:footnote w:type="continuationSeparator" w:id="0">
    <w:p w:rsidR="00064570" w:rsidRDefault="000645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B598E"/>
    <w:multiLevelType w:val="hybridMultilevel"/>
    <w:tmpl w:val="CCD2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693"/>
    <w:multiLevelType w:val="hybridMultilevel"/>
    <w:tmpl w:val="785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35"/>
    <w:rsid w:val="0000183D"/>
    <w:rsid w:val="00051FAE"/>
    <w:rsid w:val="00064570"/>
    <w:rsid w:val="000C2736"/>
    <w:rsid w:val="000C78BC"/>
    <w:rsid w:val="001813FB"/>
    <w:rsid w:val="00271E92"/>
    <w:rsid w:val="00275F24"/>
    <w:rsid w:val="002C42BC"/>
    <w:rsid w:val="00393647"/>
    <w:rsid w:val="003F48A6"/>
    <w:rsid w:val="00414085"/>
    <w:rsid w:val="00414819"/>
    <w:rsid w:val="00433F64"/>
    <w:rsid w:val="004556C2"/>
    <w:rsid w:val="004A7FCE"/>
    <w:rsid w:val="0050025A"/>
    <w:rsid w:val="00580AF8"/>
    <w:rsid w:val="00591CB5"/>
    <w:rsid w:val="005C47E7"/>
    <w:rsid w:val="005F74EC"/>
    <w:rsid w:val="00605294"/>
    <w:rsid w:val="006564DE"/>
    <w:rsid w:val="00682665"/>
    <w:rsid w:val="0068566A"/>
    <w:rsid w:val="006D295F"/>
    <w:rsid w:val="006E6135"/>
    <w:rsid w:val="006E630A"/>
    <w:rsid w:val="007139CD"/>
    <w:rsid w:val="00733D73"/>
    <w:rsid w:val="00752860"/>
    <w:rsid w:val="00787097"/>
    <w:rsid w:val="007C7C7C"/>
    <w:rsid w:val="007F712D"/>
    <w:rsid w:val="008A4C4D"/>
    <w:rsid w:val="008C09A8"/>
    <w:rsid w:val="008E1CCC"/>
    <w:rsid w:val="00941C12"/>
    <w:rsid w:val="00957278"/>
    <w:rsid w:val="00A07CEE"/>
    <w:rsid w:val="00A3699F"/>
    <w:rsid w:val="00A4546F"/>
    <w:rsid w:val="00A51FE4"/>
    <w:rsid w:val="00A633B9"/>
    <w:rsid w:val="00AE428E"/>
    <w:rsid w:val="00B15058"/>
    <w:rsid w:val="00C14949"/>
    <w:rsid w:val="00C2180A"/>
    <w:rsid w:val="00C4370B"/>
    <w:rsid w:val="00C653ED"/>
    <w:rsid w:val="00C94AFC"/>
    <w:rsid w:val="00CD358E"/>
    <w:rsid w:val="00D27533"/>
    <w:rsid w:val="00DD6471"/>
    <w:rsid w:val="00DF3D2F"/>
    <w:rsid w:val="00E138B5"/>
    <w:rsid w:val="00E42BBE"/>
    <w:rsid w:val="00E776DC"/>
    <w:rsid w:val="00E81E21"/>
    <w:rsid w:val="00F72FC2"/>
    <w:rsid w:val="00FA678E"/>
    <w:rsid w:val="00FC157C"/>
    <w:rsid w:val="00F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A27F4-923A-4FBA-A7E1-B7DC644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eav_000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195A0B5A674B499BFCBE8512D79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1C293-C82D-4FAE-9F49-7528840561EC}"/>
      </w:docPartPr>
      <w:docPartBody>
        <w:p w:rsidR="00FF371E" w:rsidRDefault="009E1A12">
          <w:pPr>
            <w:pStyle w:val="62195A0B5A674B499BFCBE8512D79CE6"/>
          </w:pPr>
          <w:r>
            <w:t>[City, ST ZIP Code]</w:t>
          </w:r>
        </w:p>
      </w:docPartBody>
    </w:docPart>
    <w:docPart>
      <w:docPartPr>
        <w:name w:val="4BAD4DD569944F2592952FFC28E4F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27C8F-244B-42A1-A592-5C3716A9D717}"/>
      </w:docPartPr>
      <w:docPartBody>
        <w:p w:rsidR="00FF371E" w:rsidRDefault="009E1A12">
          <w:pPr>
            <w:pStyle w:val="4BAD4DD569944F2592952FFC28E4F7DC"/>
          </w:pPr>
          <w:r>
            <w:t>[Telephone]</w:t>
          </w:r>
        </w:p>
      </w:docPartBody>
    </w:docPart>
    <w:docPart>
      <w:docPartPr>
        <w:name w:val="5B7EF73B306D4003B5DE5EA3E2313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2AAFA-9CB1-4DED-A710-0D3160CF267A}"/>
      </w:docPartPr>
      <w:docPartBody>
        <w:p w:rsidR="00FF371E" w:rsidRDefault="009E1A12">
          <w:pPr>
            <w:pStyle w:val="5B7EF73B306D4003B5DE5EA3E2313D8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02041D01E644646BA9BBD4A16E5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0C570-81AE-4F5B-9E35-99EB57676E1B}"/>
      </w:docPartPr>
      <w:docPartBody>
        <w:p w:rsidR="00FF371E" w:rsidRDefault="009E1A12">
          <w:pPr>
            <w:pStyle w:val="C02041D01E644646BA9BBD4A16E5915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03"/>
    <w:rsid w:val="00076FDA"/>
    <w:rsid w:val="0021039B"/>
    <w:rsid w:val="002D489F"/>
    <w:rsid w:val="00351FC7"/>
    <w:rsid w:val="003A37C0"/>
    <w:rsid w:val="00453E03"/>
    <w:rsid w:val="004A5677"/>
    <w:rsid w:val="00510C23"/>
    <w:rsid w:val="00590FA3"/>
    <w:rsid w:val="005D0807"/>
    <w:rsid w:val="006304D5"/>
    <w:rsid w:val="006C43C8"/>
    <w:rsid w:val="00787EB8"/>
    <w:rsid w:val="00896D51"/>
    <w:rsid w:val="008D6F36"/>
    <w:rsid w:val="009E1A12"/>
    <w:rsid w:val="00AE0993"/>
    <w:rsid w:val="00C43295"/>
    <w:rsid w:val="00C8629E"/>
    <w:rsid w:val="00D1535A"/>
    <w:rsid w:val="00D8730F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4E251A9B94887A44B13CCF539FCB2">
    <w:name w:val="3CA4E251A9B94887A44B13CCF539FCB2"/>
  </w:style>
  <w:style w:type="paragraph" w:customStyle="1" w:styleId="62195A0B5A674B499BFCBE8512D79CE6">
    <w:name w:val="62195A0B5A674B499BFCBE8512D79CE6"/>
  </w:style>
  <w:style w:type="paragraph" w:customStyle="1" w:styleId="4BAD4DD569944F2592952FFC28E4F7DC">
    <w:name w:val="4BAD4DD569944F2592952FFC28E4F7DC"/>
  </w:style>
  <w:style w:type="paragraph" w:customStyle="1" w:styleId="1CDDB3387DBC49E28B3DC51311D3BCE3">
    <w:name w:val="1CDDB3387DBC49E28B3DC51311D3BCE3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5B7EF73B306D4003B5DE5EA3E2313D87">
    <w:name w:val="5B7EF73B306D4003B5DE5EA3E2313D87"/>
  </w:style>
  <w:style w:type="paragraph" w:customStyle="1" w:styleId="C02041D01E644646BA9BBD4A16E59154">
    <w:name w:val="C02041D01E644646BA9BBD4A16E59154"/>
  </w:style>
  <w:style w:type="paragraph" w:customStyle="1" w:styleId="40F23F9F6ACC4B4FA1F755CC4887CCF8">
    <w:name w:val="40F23F9F6ACC4B4FA1F755CC4887CCF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823B1FBB48914989A61094078D429D8B">
    <w:name w:val="823B1FBB48914989A61094078D429D8B"/>
  </w:style>
  <w:style w:type="character" w:styleId="PlaceholderText">
    <w:name w:val="Placeholder Text"/>
    <w:basedOn w:val="DefaultParagraphFont"/>
    <w:uiPriority w:val="99"/>
    <w:semiHidden/>
    <w:rsid w:val="003A37C0"/>
    <w:rPr>
      <w:color w:val="808080"/>
    </w:rPr>
  </w:style>
  <w:style w:type="paragraph" w:customStyle="1" w:styleId="C6E4ECBECBF94A80AD9CA6FBB7704EF8">
    <w:name w:val="C6E4ECBECBF94A80AD9CA6FBB7704EF8"/>
  </w:style>
  <w:style w:type="paragraph" w:customStyle="1" w:styleId="E563DF9F39C04BC597B7E27402DFB1E2">
    <w:name w:val="E563DF9F39C04BC597B7E27402DFB1E2"/>
  </w:style>
  <w:style w:type="paragraph" w:customStyle="1" w:styleId="AA5357479763449298CADC8770D23A47">
    <w:name w:val="AA5357479763449298CADC8770D23A47"/>
  </w:style>
  <w:style w:type="paragraph" w:customStyle="1" w:styleId="818B96EF039B4657B11AF1A10EBDFC24">
    <w:name w:val="818B96EF039B4657B11AF1A10EBDFC24"/>
  </w:style>
  <w:style w:type="paragraph" w:customStyle="1" w:styleId="FDB20B91BD224404BC1A762AB6215810">
    <w:name w:val="FDB20B91BD224404BC1A762AB6215810"/>
  </w:style>
  <w:style w:type="paragraph" w:customStyle="1" w:styleId="FD6B3FCE28054B70AC609079F05B8212">
    <w:name w:val="FD6B3FCE28054B70AC609079F05B8212"/>
  </w:style>
  <w:style w:type="paragraph" w:customStyle="1" w:styleId="6A255C4B10044D2B90A0880DDCE213A2">
    <w:name w:val="6A255C4B10044D2B90A0880DDCE213A2"/>
  </w:style>
  <w:style w:type="paragraph" w:customStyle="1" w:styleId="3B7F8D174CB34F97A23DBFB8CEE1E2D6">
    <w:name w:val="3B7F8D174CB34F97A23DBFB8CEE1E2D6"/>
  </w:style>
  <w:style w:type="paragraph" w:customStyle="1" w:styleId="3DC99FDE049B4383AA08DA7704DBE2D4">
    <w:name w:val="3DC99FDE049B4383AA08DA7704DBE2D4"/>
  </w:style>
  <w:style w:type="paragraph" w:customStyle="1" w:styleId="6C661CAB227B4A028066AA5979293857">
    <w:name w:val="6C661CAB227B4A028066AA5979293857"/>
  </w:style>
  <w:style w:type="paragraph" w:customStyle="1" w:styleId="00DDFB7BD9ED4D03AC561E186B65B4F3">
    <w:name w:val="00DDFB7BD9ED4D03AC561E186B65B4F3"/>
  </w:style>
  <w:style w:type="paragraph" w:customStyle="1" w:styleId="83351EA4253146EFAD15F8861F61629E">
    <w:name w:val="83351EA4253146EFAD15F8861F61629E"/>
    <w:rsid w:val="00453E03"/>
  </w:style>
  <w:style w:type="paragraph" w:customStyle="1" w:styleId="D354ADA3DD174B40B15AD5EC3F7B3DEB">
    <w:name w:val="D354ADA3DD174B40B15AD5EC3F7B3DEB"/>
    <w:rsid w:val="00453E03"/>
  </w:style>
  <w:style w:type="paragraph" w:customStyle="1" w:styleId="94956E5BB4A24F52919321B1E9E895A7">
    <w:name w:val="94956E5BB4A24F52919321B1E9E895A7"/>
    <w:rsid w:val="00453E03"/>
  </w:style>
  <w:style w:type="paragraph" w:customStyle="1" w:styleId="20E9A7B434F540319AB82ED7737DF924">
    <w:name w:val="20E9A7B434F540319AB82ED7737DF924"/>
    <w:rsid w:val="00453E03"/>
  </w:style>
  <w:style w:type="paragraph" w:customStyle="1" w:styleId="0A2E60D1AAA24227B8E72002D037729F">
    <w:name w:val="0A2E60D1AAA24227B8E72002D037729F"/>
    <w:rsid w:val="003A37C0"/>
  </w:style>
  <w:style w:type="paragraph" w:customStyle="1" w:styleId="285A498D81134C9B8A24533297DB97D8">
    <w:name w:val="285A498D81134C9B8A24533297DB97D8"/>
    <w:rsid w:val="00C43295"/>
  </w:style>
  <w:style w:type="paragraph" w:customStyle="1" w:styleId="15BA7375FEF541E68F949EF1A68C3236">
    <w:name w:val="15BA7375FEF541E68F949EF1A68C3236"/>
    <w:rsid w:val="00C43295"/>
  </w:style>
  <w:style w:type="paragraph" w:customStyle="1" w:styleId="278F213069B04BC1A87A31458FE5E11C">
    <w:name w:val="278F213069B04BC1A87A31458FE5E11C"/>
    <w:rsid w:val="00C43295"/>
  </w:style>
  <w:style w:type="paragraph" w:customStyle="1" w:styleId="582A0B8E076D485FA4525CAACCD9A7E2">
    <w:name w:val="582A0B8E076D485FA4525CAACCD9A7E2"/>
    <w:rsid w:val="00C43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5997 Sandy Ridge ct.</CompanyAddress>
  <CompanyPhone>443-545-4140</CompanyPhone>
  <CompanyFax/>
  <CompanyEmail>Aweave15@aol.com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Weaver</dc:creator>
  <cp:keywords/>
  <cp:lastModifiedBy>aweave15@aol.com</cp:lastModifiedBy>
  <cp:revision>5</cp:revision>
  <cp:lastPrinted>2016-09-12T17:17:00Z</cp:lastPrinted>
  <dcterms:created xsi:type="dcterms:W3CDTF">2017-01-11T16:19:00Z</dcterms:created>
  <dcterms:modified xsi:type="dcterms:W3CDTF">2017-02-10T00:30:00Z</dcterms:modified>
  <cp:category>www.linkedin.com/in/austinweaver2017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