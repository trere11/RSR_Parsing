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A7" w:rsidRPr="00CA54F6" w:rsidRDefault="003D49D1" w:rsidP="00CA54F6">
      <w:pPr>
        <w:pStyle w:val="Title"/>
        <w:pBdr>
          <w:bottom w:val="single" w:sz="12" w:space="0" w:color="39A5B7" w:themeColor="accent1"/>
        </w:pBdr>
        <w:tabs>
          <w:tab w:val="center" w:pos="4680"/>
        </w:tabs>
        <w:rPr>
          <w:b/>
          <w:color w:val="000000" w:themeColor="text1"/>
        </w:rPr>
      </w:pPr>
      <w:r>
        <w:t>‍‍</w:t>
      </w:r>
      <w:proofErr w:type="spellStart"/>
      <w:sdt>
        <w:sdtPr>
          <w:rPr>
            <w:rFonts w:ascii="Times New Roman" w:hAnsi="Times New Roman" w:cs="Times New Roman"/>
            <w:b/>
            <w:color w:val="000000" w:themeColor="text1"/>
            <w:sz w:val="72"/>
            <w:szCs w:val="72"/>
          </w:rPr>
          <w:alias w:val="Your Name"/>
          <w:tag w:val=""/>
          <w:id w:val="1246310863"/>
          <w:placeholder>
            <w:docPart w:val="172BDC9B5EE04FC190288C29E4FB24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A54F6" w:rsidRPr="00CA54F6">
            <w:rPr>
              <w:rFonts w:ascii="Times New Roman" w:hAnsi="Times New Roman" w:cs="Times New Roman"/>
              <w:b/>
              <w:color w:val="000000" w:themeColor="text1"/>
              <w:sz w:val="72"/>
              <w:szCs w:val="72"/>
            </w:rPr>
            <w:t>Julianah</w:t>
          </w:r>
          <w:proofErr w:type="spellEnd"/>
          <w:r w:rsidR="00CA54F6" w:rsidRPr="00CA54F6">
            <w:rPr>
              <w:rFonts w:ascii="Times New Roman" w:hAnsi="Times New Roman" w:cs="Times New Roman"/>
              <w:b/>
              <w:color w:val="000000" w:themeColor="text1"/>
              <w:sz w:val="72"/>
              <w:szCs w:val="72"/>
            </w:rPr>
            <w:t xml:space="preserve"> Ale </w:t>
          </w:r>
        </w:sdtContent>
      </w:sdt>
      <w:r w:rsidR="00CA54F6" w:rsidRPr="00CA54F6">
        <w:rPr>
          <w:rFonts w:ascii="Times New Roman" w:hAnsi="Times New Roman" w:cs="Times New Roman"/>
          <w:b/>
          <w:color w:val="000000" w:themeColor="text1"/>
        </w:rPr>
        <w:tab/>
      </w:r>
    </w:p>
    <w:p w:rsidR="00CA54F6" w:rsidRPr="00CA54F6" w:rsidRDefault="003D49D1" w:rsidP="00CA54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alias w:val="Address"/>
          <w:tag w:val=""/>
          <w:id w:val="-593780209"/>
          <w:placeholder>
            <w:docPart w:val="ABC8ED5CF36C414EBFCDAB38B114A5B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A54F6" w:rsidRPr="00CA54F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6202 Springhill </w:t>
          </w:r>
          <w:proofErr w:type="spellStart"/>
          <w:r w:rsidR="00CA54F6" w:rsidRPr="00CA54F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Dr</w:t>
          </w:r>
          <w:proofErr w:type="spellEnd"/>
          <w:r w:rsidR="00CA54F6" w:rsidRPr="00CA54F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, Greenbelt, MD 20770</w:t>
          </w:r>
        </w:sdtContent>
      </w:sdt>
      <w:r w:rsidRPr="00CA54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alias w:val="Telephone"/>
          <w:tag w:val=""/>
          <w:id w:val="-1416317146"/>
          <w:placeholder>
            <w:docPart w:val="260B437C58A645EEB1DE60DDCD22544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A54F6" w:rsidRPr="00CA54F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C.240-475-1220</w:t>
          </w:r>
        </w:sdtContent>
      </w:sdt>
      <w:r w:rsidRPr="00CA54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| </w:t>
      </w:r>
      <w:hyperlink r:id="rId9" w:history="1">
        <w:r w:rsidR="00CA54F6" w:rsidRPr="00CA54F6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queen.juu@gmail.com</w:t>
        </w:r>
      </w:hyperlink>
    </w:p>
    <w:p w:rsidR="004F1CA7" w:rsidRDefault="00557AFF" w:rsidP="00CA54F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7AF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D4656" wp14:editId="2F900372">
                <wp:simplePos x="0" y="0"/>
                <wp:positionH relativeFrom="column">
                  <wp:posOffset>590550</wp:posOffset>
                </wp:positionH>
                <wp:positionV relativeFrom="paragraph">
                  <wp:posOffset>298450</wp:posOffset>
                </wp:positionV>
                <wp:extent cx="5229225" cy="6286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FF" w:rsidRPr="00557AFF" w:rsidRDefault="00557AFF" w:rsidP="00557AFF">
                            <w:r w:rsidRPr="00557AFF">
                              <w:t xml:space="preserve">Ambitious student studying Biology at Anne Arundel Community College. Possesses strong interpersonal skills and a desire to pursue a career in </w:t>
                            </w:r>
                            <w:proofErr w:type="spellStart"/>
                            <w:r w:rsidRPr="00557AFF">
                              <w:t>Orthodontistry</w:t>
                            </w:r>
                            <w:proofErr w:type="spellEnd"/>
                            <w:r w:rsidRPr="00557AFF">
                              <w:t>. Detail-oriented student with strong organizational skills. Enthusiastic science major with efficient communication skills and strong motivation to succeed. Extensive experience in customer service with the utmost professionalism.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D46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23.5pt;width:411.75pt;height:4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">
                <v:textbox>
                  <w:txbxContent>
                    <w:p w:rsidR="00557AFF" w:rsidRPr="00557AFF" w:rsidRDefault="00557AFF" w:rsidP="00557AFF">
                      <w:r w:rsidRPr="00557AFF">
                        <w:t xml:space="preserve">Ambitious student studying Biology at Anne Arundel Community College. Possesses strong interpersonal skills and a desire to pursue a career in </w:t>
                      </w:r>
                      <w:proofErr w:type="spellStart"/>
                      <w:r w:rsidRPr="00557AFF">
                        <w:t>Orthodontistry</w:t>
                      </w:r>
                      <w:proofErr w:type="spellEnd"/>
                      <w:r w:rsidRPr="00557AFF">
                        <w:t>. Detail-oriented student with strong organizational skills. Enthusiastic science major with efficient communication skills and strong motivation to succeed. Extensive experience in customer service with the utmost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4F6" w:rsidRPr="00CA54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Overview</w:t>
      </w:r>
    </w:p>
    <w:p w:rsidR="00557AFF" w:rsidRPr="00CA54F6" w:rsidRDefault="00557AFF" w:rsidP="00CA54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A54F6" w:rsidRDefault="00CA54F6" w:rsidP="00CA54F6">
      <w:pPr>
        <w:pStyle w:val="ListBullet"/>
        <w:numPr>
          <w:ilvl w:val="0"/>
          <w:numId w:val="0"/>
        </w:numPr>
        <w:ind w:left="144"/>
        <w:rPr>
          <w:color w:val="000000" w:themeColor="text1"/>
        </w:rPr>
      </w:pPr>
    </w:p>
    <w:p w:rsidR="004F1CA7" w:rsidRDefault="00CA54F6" w:rsidP="00CA54F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A54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Education and Coursework</w:t>
      </w:r>
    </w:p>
    <w:p w:rsidR="00CA54F6" w:rsidRDefault="00DF2826" w:rsidP="00CA54F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EE4DFE2" wp14:editId="4D6D9207">
                <wp:simplePos x="0" y="0"/>
                <wp:positionH relativeFrom="column">
                  <wp:posOffset>590550</wp:posOffset>
                </wp:positionH>
                <wp:positionV relativeFrom="paragraph">
                  <wp:posOffset>5080</wp:posOffset>
                </wp:positionV>
                <wp:extent cx="5229225" cy="409575"/>
                <wp:effectExtent l="0" t="0" r="28575" b="28575"/>
                <wp:wrapTight wrapText="bothSides">
                  <wp:wrapPolygon edited="0">
                    <wp:start x="0" y="0"/>
                    <wp:lineTo x="0" y="22102"/>
                    <wp:lineTo x="21639" y="22102"/>
                    <wp:lineTo x="21639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FF" w:rsidRDefault="00DF2826" w:rsidP="00557A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7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Associate of Science: Biology</w:t>
                            </w:r>
                          </w:p>
                          <w:p w:rsidR="00557AFF" w:rsidRPr="00557AFF" w:rsidRDefault="00557AFF" w:rsidP="00557A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Anne Arundel Community College – Hanover, MD, USA  </w:t>
                            </w:r>
                          </w:p>
                          <w:p w:rsidR="00557AFF" w:rsidRDefault="00557A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DF2826" w:rsidRPr="00557AFF" w:rsidRDefault="00DF282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7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57AFF" w:rsidRPr="00557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Anne Arundel Community College- Hanover, MD, USA </w:t>
                            </w:r>
                          </w:p>
                          <w:p w:rsidR="00DF2826" w:rsidRDefault="00DF2826">
                            <w:proofErr w:type="spellStart"/>
                            <w:r>
                              <w:t>aNN</w:t>
                            </w:r>
                            <w:proofErr w:type="spellEnd"/>
                          </w:p>
                          <w:p w:rsidR="00DF2826" w:rsidRDefault="00DF2826"/>
                          <w:p w:rsidR="00DF2826" w:rsidRDefault="00DF2826"/>
                          <w:p w:rsidR="00DF2826" w:rsidRDefault="00DF2826"/>
                          <w:p w:rsidR="00DF2826" w:rsidRDefault="00DF2826">
                            <w:r>
                              <w:t xml:space="preserve">Anne Arundel Community College- Hanover, MD, USA </w:t>
                            </w:r>
                          </w:p>
                          <w:p w:rsidR="00DF2826" w:rsidRDefault="00DF2826"/>
                          <w:p w:rsidR="00DF2826" w:rsidRDefault="00DF2826"/>
                          <w:p w:rsidR="00DF2826" w:rsidRDefault="00DF2826"/>
                          <w:p w:rsidR="00DF2826" w:rsidRDefault="00DF28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DFE2" id="_x0000_s1027" type="#_x0000_t202" style="position:absolute;margin-left:46.5pt;margin-top:.4pt;width:411.75pt;height:32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">
                <v:textbox>
                  <w:txbxContent>
                    <w:p w:rsidR="00557AFF" w:rsidRDefault="00DF2826" w:rsidP="00557A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57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Associate of Science: Biology</w:t>
                      </w:r>
                    </w:p>
                    <w:p w:rsidR="00557AFF" w:rsidRPr="00557AFF" w:rsidRDefault="00557AFF" w:rsidP="00557A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Anne Arundel Community College – Hanover, MD, USA  </w:t>
                      </w:r>
                    </w:p>
                    <w:p w:rsidR="00557AFF" w:rsidRDefault="00557AF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DF2826" w:rsidRPr="00557AFF" w:rsidRDefault="00DF282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57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57AFF" w:rsidRPr="00557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Anne Arundel Community College- Hanover, MD, USA </w:t>
                      </w:r>
                    </w:p>
                    <w:p w:rsidR="00DF2826" w:rsidRDefault="00DF2826">
                      <w:proofErr w:type="spellStart"/>
                      <w:r>
                        <w:t>aNN</w:t>
                      </w:r>
                      <w:proofErr w:type="spellEnd"/>
                    </w:p>
                    <w:p w:rsidR="00DF2826" w:rsidRDefault="00DF2826"/>
                    <w:p w:rsidR="00DF2826" w:rsidRDefault="00DF2826"/>
                    <w:p w:rsidR="00DF2826" w:rsidRDefault="00DF2826"/>
                    <w:p w:rsidR="00DF2826" w:rsidRDefault="00DF2826">
                      <w:r>
                        <w:t xml:space="preserve">Anne Arundel Community College- Hanover, MD, USA </w:t>
                      </w:r>
                    </w:p>
                    <w:p w:rsidR="00DF2826" w:rsidRDefault="00DF2826"/>
                    <w:p w:rsidR="00DF2826" w:rsidRDefault="00DF2826"/>
                    <w:p w:rsidR="00DF2826" w:rsidRDefault="00DF2826"/>
                    <w:p w:rsidR="00DF2826" w:rsidRDefault="00DF282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2019:</w:t>
      </w:r>
    </w:p>
    <w:p w:rsidR="00037732" w:rsidRDefault="00037732" w:rsidP="00CA54F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</w:p>
    <w:p w:rsidR="00037732" w:rsidRDefault="00037732" w:rsidP="00CA54F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37732" w:rsidRDefault="00557AFF" w:rsidP="00557A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7AF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12700</wp:posOffset>
                </wp:positionV>
                <wp:extent cx="5229225" cy="647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FF" w:rsidRPr="00557AFF" w:rsidRDefault="00557AFF" w:rsidP="00557AF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7AFF">
                              <w:rPr>
                                <w:rFonts w:ascii="Times New Roman" w:hAnsi="Times New Roman" w:cs="Times New Roman"/>
                              </w:rPr>
                              <w:t xml:space="preserve">High School Diploma </w:t>
                            </w:r>
                          </w:p>
                          <w:p w:rsidR="00557AFF" w:rsidRPr="00557AFF" w:rsidRDefault="00557AFF" w:rsidP="00557AF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7AFF">
                              <w:rPr>
                                <w:rFonts w:ascii="Times New Roman" w:hAnsi="Times New Roman" w:cs="Times New Roman"/>
                              </w:rPr>
                              <w:t xml:space="preserve">Eleanor Roosevelt High School- Greenbelt, MD, USA </w:t>
                            </w:r>
                          </w:p>
                          <w:p w:rsidR="00557AFF" w:rsidRPr="00557AFF" w:rsidRDefault="00557AFF" w:rsidP="00557AF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7AFF">
                              <w:rPr>
                                <w:rFonts w:ascii="Times New Roman" w:hAnsi="Times New Roman" w:cs="Times New Roman"/>
                              </w:rPr>
                              <w:t>Coursework in Chemistry, Biology, Art and Ceramics. Furthered education by joining FBLA, Future Business Leaders of America group.</w:t>
                            </w:r>
                          </w:p>
                          <w:p w:rsidR="00557AFF" w:rsidRDefault="00557A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.5pt;margin-top:1pt;width:411.75pt;height:5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">
                <v:textbox>
                  <w:txbxContent>
                    <w:p w:rsidR="00557AFF" w:rsidRPr="00557AFF" w:rsidRDefault="00557AFF" w:rsidP="00557AF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57AFF">
                        <w:rPr>
                          <w:rFonts w:ascii="Times New Roman" w:hAnsi="Times New Roman" w:cs="Times New Roman"/>
                        </w:rPr>
                        <w:t xml:space="preserve">High School Diploma </w:t>
                      </w:r>
                    </w:p>
                    <w:p w:rsidR="00557AFF" w:rsidRPr="00557AFF" w:rsidRDefault="00557AFF" w:rsidP="00557AF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57AFF">
                        <w:rPr>
                          <w:rFonts w:ascii="Times New Roman" w:hAnsi="Times New Roman" w:cs="Times New Roman"/>
                        </w:rPr>
                        <w:t xml:space="preserve">Eleanor Roosevelt High School- Greenbelt, MD, USA </w:t>
                      </w:r>
                    </w:p>
                    <w:p w:rsidR="00557AFF" w:rsidRPr="00557AFF" w:rsidRDefault="00557AFF" w:rsidP="00557AF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57AFF">
                        <w:rPr>
                          <w:rFonts w:ascii="Times New Roman" w:hAnsi="Times New Roman" w:cs="Times New Roman"/>
                        </w:rPr>
                        <w:t>Coursework in Chemistry, Biology, Art and Ceramics. Furthered education by joining FBLA, Future Business Leaders of America group.</w:t>
                      </w:r>
                    </w:p>
                    <w:p w:rsidR="00557AFF" w:rsidRDefault="00557AFF"/>
                  </w:txbxContent>
                </v:textbox>
                <w10:wrap type="square"/>
              </v:shape>
            </w:pict>
          </mc:Fallback>
        </mc:AlternateContent>
      </w:r>
      <w:r w:rsidR="000377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2015: </w:t>
      </w:r>
    </w:p>
    <w:p w:rsidR="00037732" w:rsidRDefault="00037732" w:rsidP="00CA54F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7AFF" w:rsidRDefault="00557AFF" w:rsidP="00CA54F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7AFF" w:rsidRDefault="00557AFF" w:rsidP="00CA54F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37732" w:rsidRPr="00037732" w:rsidRDefault="00557AFF" w:rsidP="00557A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7AF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60960</wp:posOffset>
                </wp:positionV>
                <wp:extent cx="5229225" cy="4953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FF" w:rsidRPr="00557AFF" w:rsidRDefault="00557AFF" w:rsidP="00557A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7AFF">
                              <w:rPr>
                                <w:rFonts w:ascii="Times New Roman" w:hAnsi="Times New Roman" w:cs="Times New Roman"/>
                              </w:rPr>
                              <w:t>Bowie High School- Bowie, MD, USA</w:t>
                            </w:r>
                          </w:p>
                          <w:p w:rsidR="00557AFF" w:rsidRPr="00557AFF" w:rsidRDefault="00557AFF" w:rsidP="00557A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7AFF">
                              <w:rPr>
                                <w:rFonts w:ascii="Times New Roman" w:hAnsi="Times New Roman" w:cs="Times New Roman"/>
                              </w:rPr>
                              <w:t>Coursework includes 2 years of French, 2 years of Spanish, AP Art Studio, Sculpture, Literature, African American Studies, and Modern World History.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.45pt;margin-top:4.8pt;width:411.75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">
                <v:textbox>
                  <w:txbxContent>
                    <w:p w:rsidR="00557AFF" w:rsidRPr="00557AFF" w:rsidRDefault="00557AFF" w:rsidP="00557AF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57AFF">
                        <w:rPr>
                          <w:rFonts w:ascii="Times New Roman" w:hAnsi="Times New Roman" w:cs="Times New Roman"/>
                        </w:rPr>
                        <w:t>Bowie High School- Bowie, MD, USA</w:t>
                      </w:r>
                    </w:p>
                    <w:p w:rsidR="00557AFF" w:rsidRPr="00557AFF" w:rsidRDefault="00557AFF" w:rsidP="00557AF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57AFF">
                        <w:rPr>
                          <w:rFonts w:ascii="Times New Roman" w:hAnsi="Times New Roman" w:cs="Times New Roman"/>
                        </w:rPr>
                        <w:t>Coursework includes 2 years of French, 2 years of Spanish, AP Art Studio, Sculpture, Literature, African American Studies, and Modern World History.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7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2013: </w:t>
      </w:r>
    </w:p>
    <w:p w:rsidR="004F1CA7" w:rsidRDefault="00DF2826">
      <w:pPr>
        <w:pStyle w:val="Section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28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Employment History </w:t>
      </w:r>
    </w:p>
    <w:p w:rsidR="00DF2826" w:rsidRPr="00CD2A79" w:rsidRDefault="00557AFF" w:rsidP="00DF282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2A7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D93DB0" wp14:editId="13208A6B">
                <wp:simplePos x="0" y="0"/>
                <wp:positionH relativeFrom="column">
                  <wp:posOffset>1533525</wp:posOffset>
                </wp:positionH>
                <wp:positionV relativeFrom="paragraph">
                  <wp:posOffset>7620</wp:posOffset>
                </wp:positionV>
                <wp:extent cx="2924175" cy="2476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FF" w:rsidRDefault="00CD2A79">
                            <w:proofErr w:type="spellStart"/>
                            <w:r>
                              <w:t>Paradyme</w:t>
                            </w:r>
                            <w:proofErr w:type="spellEnd"/>
                            <w:r>
                              <w:t xml:space="preserve"> Management- </w:t>
                            </w:r>
                            <w:r w:rsidR="00015ECB">
                              <w:t>Greenbelt</w:t>
                            </w:r>
                            <w:r>
                              <w:t xml:space="preserve">, MD, USA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3DB0" id="_x0000_s1030" type="#_x0000_t202" style="position:absolute;margin-left:120.75pt;margin-top:.6pt;width:230.2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">
                <v:textbox>
                  <w:txbxContent>
                    <w:p w:rsidR="00557AFF" w:rsidRDefault="00CD2A79">
                      <w:proofErr w:type="spellStart"/>
                      <w:r>
                        <w:t>Paradyme</w:t>
                      </w:r>
                      <w:proofErr w:type="spellEnd"/>
                      <w:r>
                        <w:t xml:space="preserve"> Management- </w:t>
                      </w:r>
                      <w:r w:rsidR="00015ECB">
                        <w:t>Greenbelt</w:t>
                      </w:r>
                      <w:r>
                        <w:t xml:space="preserve">, MD, USA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826" w:rsidRPr="00CD2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09/2015 to Current      </w:t>
      </w:r>
    </w:p>
    <w:p w:rsidR="00DF2826" w:rsidRPr="00CD2A79" w:rsidRDefault="00CD2A79" w:rsidP="00DF282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2A7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6AD98D" wp14:editId="3828D648">
                <wp:simplePos x="0" y="0"/>
                <wp:positionH relativeFrom="column">
                  <wp:posOffset>1543050</wp:posOffset>
                </wp:positionH>
                <wp:positionV relativeFrom="paragraph">
                  <wp:posOffset>35560</wp:posOffset>
                </wp:positionV>
                <wp:extent cx="2924175" cy="3524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79" w:rsidRDefault="00CD2A79" w:rsidP="00CD2A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Crew Member &amp; Takeout Specialist </w:t>
                            </w:r>
                          </w:p>
                          <w:p w:rsidR="00CD2A79" w:rsidRDefault="00CD2A79" w:rsidP="00CD2A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Chipotle Mexican Grill- Greenbelt, MD, USA</w:t>
                            </w:r>
                          </w:p>
                          <w:p w:rsidR="00CD2A79" w:rsidRDefault="00CD2A7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98D" id="_x0000_s1031" type="#_x0000_t202" style="position:absolute;margin-left:121.5pt;margin-top:2.8pt;width:230.25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7DJAIAAEs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">
                <v:textbox>
                  <w:txbxContent>
                    <w:p w:rsidR="00CD2A79" w:rsidRDefault="00CD2A79" w:rsidP="00CD2A7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Crew Member &amp; Takeout Specialist </w:t>
                      </w:r>
                    </w:p>
                    <w:p w:rsidR="00CD2A79" w:rsidRDefault="00CD2A79" w:rsidP="00CD2A7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Chipotle Mexican Grill- Greenbelt, MD, USA</w:t>
                      </w:r>
                    </w:p>
                    <w:p w:rsidR="00CD2A79" w:rsidRDefault="00CD2A7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826" w:rsidRPr="00CD2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11/2013 to 02/2015      </w:t>
      </w:r>
    </w:p>
    <w:p w:rsidR="004F1CA7" w:rsidRDefault="00DF2826" w:rsidP="00DF28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</w:p>
    <w:p w:rsidR="00DF2826" w:rsidRPr="00DF2826" w:rsidRDefault="00DF2826" w:rsidP="00DF2826">
      <w:pPr>
        <w:rPr>
          <w:rFonts w:ascii="Times New Roman" w:hAnsi="Times New Roman" w:cs="Times New Roman"/>
          <w:b/>
          <w:sz w:val="32"/>
          <w:szCs w:val="32"/>
        </w:rPr>
      </w:pPr>
      <w:r w:rsidRPr="00DF2826">
        <w:rPr>
          <w:rFonts w:ascii="Times New Roman" w:hAnsi="Times New Roman" w:cs="Times New Roman"/>
          <w:b/>
          <w:sz w:val="32"/>
          <w:szCs w:val="32"/>
        </w:rPr>
        <w:t xml:space="preserve">Community Service Achievement </w:t>
      </w:r>
    </w:p>
    <w:p w:rsidR="004F1CA7" w:rsidRDefault="00CD2A79" w:rsidP="00DF2826">
      <w:pPr>
        <w:pStyle w:val="ListBullet"/>
        <w:numPr>
          <w:ilvl w:val="0"/>
          <w:numId w:val="0"/>
        </w:numPr>
        <w:ind w:lef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454DEF" wp14:editId="78CB9C51">
                <wp:simplePos x="0" y="0"/>
                <wp:positionH relativeFrom="margin">
                  <wp:posOffset>3326823</wp:posOffset>
                </wp:positionH>
                <wp:positionV relativeFrom="paragraph">
                  <wp:posOffset>24881</wp:posOffset>
                </wp:positionV>
                <wp:extent cx="2362200" cy="1771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79" w:rsidRDefault="00CD2A79" w:rsidP="00CD2A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Interacting and </w:t>
                            </w:r>
                            <w:r>
                              <w:t>caring effectively</w:t>
                            </w:r>
                            <w:r>
                              <w:t xml:space="preserve"> for the needs of </w:t>
                            </w:r>
                            <w:r>
                              <w:t>children, including</w:t>
                            </w:r>
                            <w:r>
                              <w:t xml:space="preserve"> homework, hygiene, and safety. </w:t>
                            </w:r>
                          </w:p>
                          <w:p w:rsidR="00CD2A79" w:rsidRDefault="00CD2A79" w:rsidP="00CD2A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Develop play-based curriculum's</w:t>
                            </w:r>
                          </w:p>
                          <w:p w:rsidR="00CD2A79" w:rsidRDefault="00CD2A79" w:rsidP="00CD2A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Le</w:t>
                            </w:r>
                            <w:r>
                              <w:t>ad craft sessions with children</w:t>
                            </w:r>
                          </w:p>
                          <w:p w:rsidR="00CD2A79" w:rsidRDefault="00CD2A79" w:rsidP="00CD2A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Coordinated sports and activities </w:t>
                            </w:r>
                          </w:p>
                          <w:p w:rsidR="00DF2826" w:rsidRDefault="00CD2A79" w:rsidP="00CD2A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Foster relationships with children and parents from diverse cultural backgrounds and build community involvement.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4DEF" id="_x0000_s1032" type="#_x0000_t202" style="position:absolute;left:0;text-align:left;margin-left:261.95pt;margin-top:1.95pt;width:186pt;height:13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">
                <v:textbox>
                  <w:txbxContent>
                    <w:p w:rsidR="00CD2A79" w:rsidRDefault="00CD2A79" w:rsidP="00CD2A7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Interacting and </w:t>
                      </w:r>
                      <w:r>
                        <w:t>caring effectively</w:t>
                      </w:r>
                      <w:r>
                        <w:t xml:space="preserve"> for the needs of </w:t>
                      </w:r>
                      <w:r>
                        <w:t>children, including</w:t>
                      </w:r>
                      <w:r>
                        <w:t xml:space="preserve"> homework, hygiene, and safety. </w:t>
                      </w:r>
                    </w:p>
                    <w:p w:rsidR="00CD2A79" w:rsidRDefault="00CD2A79" w:rsidP="00CD2A7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Develop play-based curriculum's</w:t>
                      </w:r>
                    </w:p>
                    <w:p w:rsidR="00CD2A79" w:rsidRDefault="00CD2A79" w:rsidP="00CD2A7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Le</w:t>
                      </w:r>
                      <w:r>
                        <w:t>ad craft sessions with children</w:t>
                      </w:r>
                    </w:p>
                    <w:p w:rsidR="00CD2A79" w:rsidRDefault="00CD2A79" w:rsidP="00CD2A7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Coordinated sports and activities </w:t>
                      </w:r>
                    </w:p>
                    <w:p w:rsidR="00DF2826" w:rsidRDefault="00CD2A79" w:rsidP="00CD2A7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Foster relationships with children and parents from diverse cultural backgrounds and build community involvement.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889E18" wp14:editId="2325F22F">
                <wp:simplePos x="0" y="0"/>
                <wp:positionH relativeFrom="column">
                  <wp:posOffset>19050</wp:posOffset>
                </wp:positionH>
                <wp:positionV relativeFrom="paragraph">
                  <wp:posOffset>13335</wp:posOffset>
                </wp:positionV>
                <wp:extent cx="2360930" cy="177165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79" w:rsidRPr="00CD2A79" w:rsidRDefault="00CD2A79" w:rsidP="00CD2A79">
                            <w:r w:rsidRPr="00CD2A79">
                              <w:t>My responsibilities at Grade A USA Learning Center made a huge impact on my life. Along with teaching me time management, I also developed skills that will remain with me forever. I have been involved with the learning center since eighth grade, and I finally departed from them my eleventh grade year due to relocating. Today I am proud to say that I obtained 955 service hours throughout my years of volunteering, the most in my graduating class. This is my most prized achievement.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9E18" id="_x0000_s1033" type="#_x0000_t202" style="position:absolute;left:0;text-align:left;margin-left:1.5pt;margin-top:1.05pt;width:185.9pt;height:139.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">
                <v:textbox>
                  <w:txbxContent>
                    <w:p w:rsidR="00CD2A79" w:rsidRPr="00CD2A79" w:rsidRDefault="00CD2A79" w:rsidP="00CD2A79">
                      <w:r w:rsidRPr="00CD2A79">
                        <w:t>My responsibilities at Grade A USA Learning Center made a huge impact on my life. Along with teaching me time management, I also developed skills that will remain with me forever. I have been involved with the learning center since eighth grade, and I finally departed from them my eleventh grade year due to relocating. Today I am proud to say that I obtained 955 service hours throughout my years of volunteering, the most in my graduating class. This is my most prized achievement.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b/>
          <w:caps/>
        </w:rPr>
        <w:id w:val="417760904"/>
        <w15:repeatingSection/>
      </w:sdtPr>
      <w:sdtEndPr>
        <w:rPr>
          <w:b w:val="0"/>
          <w:bCs/>
          <w:caps w:val="0"/>
        </w:rPr>
      </w:sdtEndPr>
      <w:sdtContent>
        <w:sdt>
          <w:sdtPr>
            <w:rPr>
              <w:b/>
              <w:caps/>
            </w:rPr>
            <w:id w:val="-1773932447"/>
            <w:placeholder>
              <w:docPart w:val="23F0397D2E614A259B6A8B6268A80ABC"/>
            </w:placeholder>
            <w15:repeatingSectionItem/>
          </w:sdtPr>
          <w:sdtEndPr>
            <w:rPr>
              <w:b w:val="0"/>
              <w:bCs/>
              <w:caps w:val="0"/>
            </w:rPr>
          </w:sdtEndPr>
          <w:sdtContent>
            <w:p w:rsidR="00CD2A79" w:rsidRDefault="00CD2A79" w:rsidP="00CD2A79"/>
            <w:p w:rsidR="004F1CA7" w:rsidRDefault="004F1CA7">
              <w:pPr>
                <w:pStyle w:val="Subsection"/>
              </w:pPr>
            </w:p>
            <w:p w:rsidR="00CD2A79" w:rsidRDefault="003D49D1">
              <w:pPr>
                <w:pStyle w:val="ListBullet"/>
                <w:rPr>
                  <w:bCs/>
                </w:rPr>
              </w:pPr>
            </w:p>
          </w:sdtContent>
        </w:sdt>
      </w:sdtContent>
    </w:sdt>
    <w:p w:rsidR="004F1CA7" w:rsidRDefault="00CD2A79">
      <w:pPr>
        <w:pStyle w:val="ListBullet"/>
      </w:pPr>
      <w:r>
        <w:t xml:space="preserve">                          </w:t>
      </w:r>
      <w:bookmarkStart w:id="0" w:name="_GoBack"/>
      <w:bookmarkEnd w:id="0"/>
    </w:p>
    <w:sectPr w:rsidR="004F1CA7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9D1" w:rsidRDefault="003D49D1">
      <w:pPr>
        <w:spacing w:after="0"/>
      </w:pPr>
      <w:r>
        <w:separator/>
      </w:r>
    </w:p>
  </w:endnote>
  <w:endnote w:type="continuationSeparator" w:id="0">
    <w:p w:rsidR="003D49D1" w:rsidRDefault="003D49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CA7" w:rsidRDefault="003D49D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15E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9D1" w:rsidRDefault="003D49D1">
      <w:pPr>
        <w:spacing w:after="0"/>
      </w:pPr>
      <w:r>
        <w:separator/>
      </w:r>
    </w:p>
  </w:footnote>
  <w:footnote w:type="continuationSeparator" w:id="0">
    <w:p w:rsidR="003D49D1" w:rsidRDefault="003D49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3142ED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6B20347"/>
    <w:multiLevelType w:val="hybridMultilevel"/>
    <w:tmpl w:val="EC78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746A6"/>
    <w:multiLevelType w:val="hybridMultilevel"/>
    <w:tmpl w:val="44B4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D5B1E"/>
    <w:multiLevelType w:val="hybridMultilevel"/>
    <w:tmpl w:val="A17E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1D06"/>
    <w:multiLevelType w:val="hybridMultilevel"/>
    <w:tmpl w:val="6CEC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12C9D"/>
    <w:multiLevelType w:val="hybridMultilevel"/>
    <w:tmpl w:val="A2D2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F6"/>
    <w:rsid w:val="00015ECB"/>
    <w:rsid w:val="00037732"/>
    <w:rsid w:val="003D49D1"/>
    <w:rsid w:val="004F1CA7"/>
    <w:rsid w:val="00557AFF"/>
    <w:rsid w:val="00745501"/>
    <w:rsid w:val="00CA54F6"/>
    <w:rsid w:val="00CD2A79"/>
    <w:rsid w:val="00D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B53D"/>
  <w15:chartTrackingRefBased/>
  <w15:docId w15:val="{9391AD54-F70E-488B-8689-54B44FEA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CA54F6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5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queen.ju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2BDC9B5EE04FC190288C29E4FB2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191A1-B6AD-4F0F-A830-9115CBD6EA2E}"/>
      </w:docPartPr>
      <w:docPartBody>
        <w:p w:rsidR="00000000" w:rsidRDefault="009E42A8">
          <w:pPr>
            <w:pStyle w:val="172BDC9B5EE04FC190288C29E4FB24AE"/>
          </w:pPr>
          <w:r>
            <w:t>[Your Name]</w:t>
          </w:r>
        </w:p>
      </w:docPartBody>
    </w:docPart>
    <w:docPart>
      <w:docPartPr>
        <w:name w:val="ABC8ED5CF36C414EBFCDAB38B114A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6CFF-FF8C-4312-8B9A-4309EB6EDFB3}"/>
      </w:docPartPr>
      <w:docPartBody>
        <w:p w:rsidR="00000000" w:rsidRDefault="009E42A8">
          <w:pPr>
            <w:pStyle w:val="ABC8ED5CF36C414EBFCDAB38B114A5B1"/>
          </w:pPr>
          <w:r>
            <w:t>[Address, City, ST  ZIP Code]</w:t>
          </w:r>
        </w:p>
      </w:docPartBody>
    </w:docPart>
    <w:docPart>
      <w:docPartPr>
        <w:name w:val="260B437C58A645EEB1DE60DDCD225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2D43E-0B7C-4F3B-8370-AF197A8D9D31}"/>
      </w:docPartPr>
      <w:docPartBody>
        <w:p w:rsidR="00000000" w:rsidRDefault="009E42A8">
          <w:pPr>
            <w:pStyle w:val="260B437C58A645EEB1DE60DDCD225448"/>
          </w:pPr>
          <w:r>
            <w:t>[Telephone]</w:t>
          </w:r>
        </w:p>
      </w:docPartBody>
    </w:docPart>
    <w:docPart>
      <w:docPartPr>
        <w:name w:val="23F0397D2E614A259B6A8B6268A80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B709D-E7E7-407F-91E8-4E2B0E913312}"/>
      </w:docPartPr>
      <w:docPartBody>
        <w:p w:rsidR="00000000" w:rsidRDefault="009E42A8">
          <w:pPr>
            <w:pStyle w:val="23F0397D2E614A259B6A8B6268A80AB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A8"/>
    <w:rsid w:val="009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BDC9B5EE04FC190288C29E4FB24AE">
    <w:name w:val="172BDC9B5EE04FC190288C29E4FB24AE"/>
  </w:style>
  <w:style w:type="paragraph" w:customStyle="1" w:styleId="ABC8ED5CF36C414EBFCDAB38B114A5B1">
    <w:name w:val="ABC8ED5CF36C414EBFCDAB38B114A5B1"/>
  </w:style>
  <w:style w:type="paragraph" w:customStyle="1" w:styleId="260B437C58A645EEB1DE60DDCD225448">
    <w:name w:val="260B437C58A645EEB1DE60DDCD225448"/>
  </w:style>
  <w:style w:type="paragraph" w:customStyle="1" w:styleId="412838620AD946F5B2BF71E24DBE2CD3">
    <w:name w:val="412838620AD946F5B2BF71E24DBE2CD3"/>
  </w:style>
  <w:style w:type="paragraph" w:customStyle="1" w:styleId="7043C93EA237455F9308E6F698A8A89A">
    <w:name w:val="7043C93EA237455F9308E6F698A8A89A"/>
  </w:style>
  <w:style w:type="paragraph" w:customStyle="1" w:styleId="0E654938F7F14C75B23CD2945A45E3B3">
    <w:name w:val="0E654938F7F14C75B23CD2945A45E3B3"/>
  </w:style>
  <w:style w:type="paragraph" w:customStyle="1" w:styleId="0AFA1BCB1F094D7299D03199EF9B2E64">
    <w:name w:val="0AFA1BCB1F094D7299D03199EF9B2E64"/>
  </w:style>
  <w:style w:type="paragraph" w:customStyle="1" w:styleId="14EA16E527E048D4907EC29FE67672B0">
    <w:name w:val="14EA16E527E048D4907EC29FE67672B0"/>
  </w:style>
  <w:style w:type="paragraph" w:customStyle="1" w:styleId="C090FA30C79743FCBC88050CBD114D44">
    <w:name w:val="C090FA30C79743FCBC88050CBD114D4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F0397D2E614A259B6A8B6268A80ABC">
    <w:name w:val="23F0397D2E614A259B6A8B6268A80ABC"/>
  </w:style>
  <w:style w:type="paragraph" w:customStyle="1" w:styleId="3DF8806BDF5D46FEB3FF5200DA5BB7B6">
    <w:name w:val="3DF8806BDF5D46FEB3FF5200DA5BB7B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B58B8AC41584A31BBF388688076AC1A">
    <w:name w:val="BB58B8AC41584A31BBF388688076AC1A"/>
  </w:style>
  <w:style w:type="paragraph" w:customStyle="1" w:styleId="8533A83AD4F84F2B81BCC5E53942D32E">
    <w:name w:val="8533A83AD4F84F2B81BCC5E53942D32E"/>
  </w:style>
  <w:style w:type="paragraph" w:customStyle="1" w:styleId="683362C83D6945AC9EC6A5F7AEBB594A">
    <w:name w:val="683362C83D6945AC9EC6A5F7AEBB594A"/>
  </w:style>
  <w:style w:type="paragraph" w:customStyle="1" w:styleId="4606DEBF65914C9B8737790B4DBB62F9">
    <w:name w:val="4606DEBF65914C9B8737790B4DBB62F9"/>
  </w:style>
  <w:style w:type="paragraph" w:customStyle="1" w:styleId="E1929A486EBA4897B08D3AD88E693A21">
    <w:name w:val="E1929A486EBA4897B08D3AD88E693A21"/>
  </w:style>
  <w:style w:type="paragraph" w:customStyle="1" w:styleId="A458DFD5C0B142A9820DE918964953E5">
    <w:name w:val="A458DFD5C0B142A9820DE918964953E5"/>
  </w:style>
  <w:style w:type="paragraph" w:customStyle="1" w:styleId="53F64E4B5E334A15870CC656D7FCF566">
    <w:name w:val="53F64E4B5E334A15870CC656D7FCF5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6202 Springhill Dr, Greenbelt, MD 20770</CompanyAddress>
  <CompanyPhone>C.240-475-1220</CompanyPhone>
  <CompanyFax/>
  <CompanyEmail/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163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Julianah Ale</dc:creator>
  <cp:keywords/>
  <cp:lastModifiedBy>acer</cp:lastModifiedBy>
  <cp:revision>1</cp:revision>
  <dcterms:created xsi:type="dcterms:W3CDTF">2015-12-11T14:57:00Z</dcterms:created>
  <dcterms:modified xsi:type="dcterms:W3CDTF">2015-12-11T17:40:00Z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