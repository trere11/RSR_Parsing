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19"/>
        <w:gridCol w:w="2161"/>
      </w:tblGrid>
      <w:tr w:rsidR="00591885" w:rsidRPr="007F1F01">
        <w:trPr>
          <w:trHeight w:val="151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591885" w:rsidRPr="007F1F01" w:rsidRDefault="007F1F01" w:rsidP="007F1F01">
            <w:pPr>
              <w:pStyle w:val="YourName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</w:rPr>
              <w:t>E</w:t>
            </w:r>
            <w:r w:rsidRPr="007F1F01">
              <w:rPr>
                <w:rFonts w:ascii="Times New Roman" w:hAnsi="Times New Roman" w:cs="Times New Roman"/>
                <w:b/>
                <w:sz w:val="24"/>
              </w:rPr>
              <w:t>than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R. A</w:t>
            </w:r>
            <w:r w:rsidRPr="007F1F01">
              <w:rPr>
                <w:rFonts w:ascii="Times New Roman" w:hAnsi="Times New Roman" w:cs="Times New Roman"/>
                <w:b/>
                <w:sz w:val="24"/>
              </w:rPr>
              <w:t>ce</w:t>
            </w:r>
          </w:p>
        </w:tc>
      </w:tr>
      <w:tr w:rsidR="00591885" w:rsidRPr="007F1F01">
        <w:trPr>
          <w:trHeight w:val="22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591885" w:rsidRPr="007F1F01" w:rsidRDefault="007F1F01" w:rsidP="007F1F01">
            <w:pPr>
              <w:pStyle w:val="Resume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7618 Rhode Island Avenue</w:t>
            </w:r>
            <w:r w:rsidR="00B704A3" w:rsidRPr="007F1F01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College Park, Maryland 20740</w:t>
            </w:r>
            <w:r w:rsidR="00B704A3" w:rsidRPr="007F1F01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443-934-3884</w:t>
            </w:r>
            <w:r w:rsidR="00B704A3" w:rsidRPr="007F1F01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ethan.ace@gmail.com</w:t>
            </w:r>
          </w:p>
        </w:tc>
      </w:tr>
      <w:tr w:rsidR="00591885" w:rsidRPr="007F1F01">
        <w:trPr>
          <w:trHeight w:val="144"/>
        </w:trPr>
        <w:tc>
          <w:tcPr>
            <w:tcW w:w="7380" w:type="dxa"/>
            <w:gridSpan w:val="2"/>
            <w:tcMar>
              <w:bottom w:w="230" w:type="dxa"/>
            </w:tcMar>
          </w:tcPr>
          <w:p w:rsidR="00591885" w:rsidRPr="007F1F01" w:rsidRDefault="00591885" w:rsidP="007F1F01">
            <w:pPr>
              <w:pStyle w:val="ResumeBodyText"/>
              <w:rPr>
                <w:rFonts w:ascii="Times New Roman" w:hAnsi="Times New Roman" w:cs="Times New Roman"/>
              </w:rPr>
            </w:pPr>
          </w:p>
        </w:tc>
      </w:tr>
      <w:tr w:rsidR="00591885" w:rsidRPr="007F1F01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591885" w:rsidRPr="007F1F01" w:rsidRDefault="00B704A3">
            <w:pPr>
              <w:pStyle w:val="SectionHeading"/>
              <w:rPr>
                <w:rFonts w:ascii="Times New Roman" w:hAnsi="Times New Roman" w:cs="Times New Roman"/>
              </w:rPr>
            </w:pPr>
            <w:r w:rsidRPr="007F1F01">
              <w:rPr>
                <w:rFonts w:ascii="Times New Roman" w:hAnsi="Times New Roman" w:cs="Times New Roman"/>
              </w:rPr>
              <w:t>Education</w:t>
            </w:r>
          </w:p>
        </w:tc>
      </w:tr>
      <w:tr w:rsidR="00591885" w:rsidRPr="007F1F01">
        <w:trPr>
          <w:trHeight w:val="22"/>
        </w:trPr>
        <w:tc>
          <w:tcPr>
            <w:tcW w:w="5219" w:type="dxa"/>
            <w:tcMar>
              <w:bottom w:w="29" w:type="dxa"/>
            </w:tcMar>
          </w:tcPr>
          <w:p w:rsidR="00591885" w:rsidRPr="007F1F01" w:rsidRDefault="007F1F01">
            <w:pPr>
              <w:pStyle w:val="ResumeBody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 of Maryland</w:t>
            </w:r>
          </w:p>
          <w:p w:rsidR="00591885" w:rsidRPr="007F1F01" w:rsidRDefault="007F1F01" w:rsidP="007F1F01">
            <w:pPr>
              <w:pStyle w:val="Italics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Economics                                                                                 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591885" w:rsidRDefault="007F1F01" w:rsidP="007F1F01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2018</w:t>
            </w:r>
          </w:p>
          <w:p w:rsidR="007F1F01" w:rsidRPr="007F1F01" w:rsidRDefault="007F1F01" w:rsidP="007F1F01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 : 3.4</w:t>
            </w:r>
          </w:p>
        </w:tc>
      </w:tr>
      <w:tr w:rsidR="00591885" w:rsidRPr="007F1F01">
        <w:trPr>
          <w:trHeight w:val="51"/>
        </w:trPr>
        <w:tc>
          <w:tcPr>
            <w:tcW w:w="7380" w:type="dxa"/>
            <w:gridSpan w:val="2"/>
            <w:tcMar>
              <w:bottom w:w="230" w:type="dxa"/>
            </w:tcMar>
          </w:tcPr>
          <w:p w:rsidR="00591885" w:rsidRDefault="007F1F01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Dean’s List: Fall 2014</w:t>
            </w:r>
          </w:p>
          <w:p w:rsidR="007F1F01" w:rsidRDefault="002F5C76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Coursework: Business Management, Microeconomics, Macroeconomics</w:t>
            </w:r>
            <w:r w:rsidR="003256F8">
              <w:rPr>
                <w:rFonts w:ascii="Times New Roman" w:hAnsi="Times New Roman" w:cs="Times New Roman"/>
              </w:rPr>
              <w:t>.</w:t>
            </w:r>
          </w:p>
          <w:p w:rsidR="002F5C76" w:rsidRDefault="002F5C76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Freie-Universität, Berlin</w:t>
            </w:r>
          </w:p>
          <w:p w:rsidR="002F5C76" w:rsidRPr="002F5C76" w:rsidRDefault="002F5C76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courses in Economic, Public, and Foreign policy of the European Union</w:t>
            </w:r>
            <w:r w:rsidR="003256F8">
              <w:rPr>
                <w:rFonts w:ascii="Times New Roman" w:hAnsi="Times New Roman" w:cs="Times New Roman"/>
              </w:rPr>
              <w:t>.</w:t>
            </w:r>
          </w:p>
        </w:tc>
      </w:tr>
      <w:tr w:rsidR="00591885" w:rsidRPr="007F1F01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034446" w:rsidRPr="00034446" w:rsidRDefault="00B704A3" w:rsidP="003256F8">
            <w:pPr>
              <w:pStyle w:val="SectionHeading"/>
              <w:rPr>
                <w:rFonts w:ascii="Times New Roman" w:hAnsi="Times New Roman" w:cs="Times New Roman"/>
              </w:rPr>
            </w:pPr>
            <w:r w:rsidRPr="007F1F01">
              <w:rPr>
                <w:rFonts w:ascii="Times New Roman" w:hAnsi="Times New Roman" w:cs="Times New Roman"/>
              </w:rPr>
              <w:t>A</w:t>
            </w:r>
            <w:r w:rsidR="003256F8">
              <w:rPr>
                <w:rFonts w:ascii="Times New Roman" w:hAnsi="Times New Roman" w:cs="Times New Roman"/>
              </w:rPr>
              <w:t>CTIVITIES</w:t>
            </w:r>
          </w:p>
        </w:tc>
      </w:tr>
      <w:tr w:rsidR="00591885" w:rsidRPr="007F1F01">
        <w:trPr>
          <w:trHeight w:val="144"/>
        </w:trPr>
        <w:tc>
          <w:tcPr>
            <w:tcW w:w="5219" w:type="dxa"/>
            <w:tcMar>
              <w:bottom w:w="29" w:type="dxa"/>
            </w:tcMar>
          </w:tcPr>
          <w:p w:rsidR="00591885" w:rsidRPr="00E86A5F" w:rsidRDefault="003256F8" w:rsidP="003256F8">
            <w:pPr>
              <w:pStyle w:val="ResumeBodyText"/>
              <w:rPr>
                <w:rFonts w:ascii="Times New Roman" w:hAnsi="Times New Roman" w:cs="Times New Roman"/>
                <w:b/>
              </w:rPr>
            </w:pPr>
            <w:r w:rsidRPr="00E86A5F">
              <w:rPr>
                <w:rFonts w:ascii="Times New Roman" w:hAnsi="Times New Roman" w:cs="Times New Roman"/>
                <w:b/>
              </w:rPr>
              <w:t>Students Helping Honduras</w:t>
            </w:r>
          </w:p>
        </w:tc>
        <w:tc>
          <w:tcPr>
            <w:tcW w:w="2161" w:type="dxa"/>
            <w:tcMar>
              <w:bottom w:w="29" w:type="dxa"/>
            </w:tcMar>
          </w:tcPr>
          <w:p w:rsidR="00591885" w:rsidRPr="007F1F01" w:rsidRDefault="00591885">
            <w:pPr>
              <w:pStyle w:val="ResumeBodyText"/>
              <w:rPr>
                <w:rFonts w:ascii="Times New Roman" w:hAnsi="Times New Roman" w:cs="Times New Roman"/>
              </w:rPr>
            </w:pPr>
          </w:p>
        </w:tc>
      </w:tr>
      <w:tr w:rsidR="00591885" w:rsidRPr="007F1F01">
        <w:trPr>
          <w:trHeight w:val="22"/>
        </w:trPr>
        <w:tc>
          <w:tcPr>
            <w:tcW w:w="7380" w:type="dxa"/>
            <w:gridSpan w:val="2"/>
          </w:tcPr>
          <w:p w:rsidR="00591885" w:rsidRDefault="0019417D" w:rsidP="003256F8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Volunteered with</w:t>
            </w:r>
            <w:r w:rsidR="003256F8">
              <w:rPr>
                <w:rFonts w:ascii="Times New Roman" w:hAnsi="Times New Roman" w:cs="Times New Roman"/>
              </w:rPr>
              <w:t xml:space="preserve"> a team of about 50 students to travel to Honduras in order to build a middle school for a rural village near San Pedro Sula. Successfully constructed the foundation and walls during </w:t>
            </w:r>
            <w:r>
              <w:rPr>
                <w:rFonts w:ascii="Times New Roman" w:hAnsi="Times New Roman" w:cs="Times New Roman"/>
              </w:rPr>
              <w:t>our week of service.</w:t>
            </w:r>
            <w:r w:rsidR="003256F8">
              <w:rPr>
                <w:rFonts w:ascii="Times New Roman" w:hAnsi="Times New Roman" w:cs="Times New Roman"/>
              </w:rPr>
              <w:t xml:space="preserve"> </w:t>
            </w:r>
          </w:p>
          <w:p w:rsidR="00034446" w:rsidRDefault="00034446" w:rsidP="0003444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National Society of Leadership and Success</w:t>
            </w:r>
          </w:p>
          <w:p w:rsidR="00034446" w:rsidRPr="00034446" w:rsidRDefault="00034446" w:rsidP="0003444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Member, Summer 2016 - Present</w:t>
            </w:r>
          </w:p>
        </w:tc>
      </w:tr>
      <w:tr w:rsidR="00591885" w:rsidRPr="007F1F01">
        <w:trPr>
          <w:trHeight w:val="22"/>
        </w:trPr>
        <w:tc>
          <w:tcPr>
            <w:tcW w:w="7380" w:type="dxa"/>
            <w:gridSpan w:val="2"/>
          </w:tcPr>
          <w:p w:rsidR="0047001C" w:rsidRPr="00E86A5F" w:rsidRDefault="0047001C" w:rsidP="0047001C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E86A5F">
              <w:rPr>
                <w:rFonts w:ascii="Times New Roman" w:hAnsi="Times New Roman" w:cs="Times New Roman"/>
                <w:b/>
              </w:rPr>
              <w:t>Maryland Men’s Soccer Club</w:t>
            </w:r>
          </w:p>
          <w:p w:rsidR="0047001C" w:rsidRDefault="00034446" w:rsidP="0047001C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Member, </w:t>
            </w:r>
            <w:r w:rsidR="0047001C">
              <w:rPr>
                <w:rFonts w:ascii="Times New Roman" w:hAnsi="Times New Roman" w:cs="Times New Roman"/>
              </w:rPr>
              <w:t>Fall 2014</w:t>
            </w:r>
            <w:r>
              <w:rPr>
                <w:rFonts w:ascii="Times New Roman" w:hAnsi="Times New Roman" w:cs="Times New Roman"/>
              </w:rPr>
              <w:t xml:space="preserve"> - Present</w:t>
            </w:r>
          </w:p>
          <w:p w:rsidR="0049137D" w:rsidRPr="00E86A5F" w:rsidRDefault="0049137D" w:rsidP="0049137D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E86A5F">
              <w:rPr>
                <w:rFonts w:ascii="Times New Roman" w:hAnsi="Times New Roman" w:cs="Times New Roman"/>
                <w:b/>
              </w:rPr>
              <w:t>Sigma Nu Delta Phi Chapter</w:t>
            </w:r>
            <w:r w:rsidR="005977BE" w:rsidRPr="00E86A5F">
              <w:rPr>
                <w:rFonts w:ascii="Times New Roman" w:hAnsi="Times New Roman" w:cs="Times New Roman"/>
                <w:b/>
              </w:rPr>
              <w:t>, Homecoming Chairman</w:t>
            </w:r>
          </w:p>
          <w:p w:rsidR="0049137D" w:rsidRPr="0049137D" w:rsidRDefault="005977BE" w:rsidP="005977BE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2B69C8">
              <w:rPr>
                <w:rFonts w:ascii="Times New Roman" w:hAnsi="Times New Roman" w:cs="Times New Roman"/>
              </w:rPr>
              <w:t>rganize activities and events for alumni</w:t>
            </w:r>
            <w:r w:rsidR="005D0EBB">
              <w:rPr>
                <w:rFonts w:ascii="Times New Roman" w:hAnsi="Times New Roman" w:cs="Times New Roman"/>
              </w:rPr>
              <w:t>, as well as several other fraternities and sororities, during homecoming week for University of Maryland.</w:t>
            </w:r>
          </w:p>
        </w:tc>
      </w:tr>
      <w:tr w:rsidR="00591885" w:rsidRPr="007F1F01">
        <w:trPr>
          <w:trHeight w:val="144"/>
        </w:trPr>
        <w:tc>
          <w:tcPr>
            <w:tcW w:w="5219" w:type="dxa"/>
            <w:tcMar>
              <w:bottom w:w="29" w:type="dxa"/>
            </w:tcMar>
          </w:tcPr>
          <w:p w:rsidR="00591885" w:rsidRPr="007F1F01" w:rsidRDefault="00591885" w:rsidP="0019417D">
            <w:pPr>
              <w:pStyle w:val="ResumeBodyText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  <w:tcMar>
              <w:bottom w:w="29" w:type="dxa"/>
            </w:tcMar>
          </w:tcPr>
          <w:p w:rsidR="00591885" w:rsidRPr="007F1F01" w:rsidRDefault="00591885">
            <w:pPr>
              <w:rPr>
                <w:rFonts w:ascii="Times New Roman" w:hAnsi="Times New Roman" w:cs="Times New Roman"/>
              </w:rPr>
            </w:pPr>
          </w:p>
        </w:tc>
      </w:tr>
      <w:tr w:rsidR="00591885" w:rsidRPr="007F1F01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</w:tcPr>
          <w:p w:rsidR="00591885" w:rsidRPr="007F1F01" w:rsidRDefault="00B704A3">
            <w:pPr>
              <w:pStyle w:val="SectionHeading"/>
              <w:rPr>
                <w:rFonts w:ascii="Times New Roman" w:hAnsi="Times New Roman" w:cs="Times New Roman"/>
              </w:rPr>
            </w:pPr>
            <w:r w:rsidRPr="007F1F01">
              <w:rPr>
                <w:rFonts w:ascii="Times New Roman" w:hAnsi="Times New Roman" w:cs="Times New Roman"/>
              </w:rPr>
              <w:t>Experience</w:t>
            </w:r>
          </w:p>
        </w:tc>
      </w:tr>
      <w:tr w:rsidR="00591885" w:rsidRPr="007F1F01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591885" w:rsidRPr="007F1F01" w:rsidRDefault="007F1F01">
            <w:pPr>
              <w:pStyle w:val="ResumeBody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Adele’s</w:t>
            </w:r>
          </w:p>
          <w:p w:rsidR="00591885" w:rsidRPr="007F1F01" w:rsidRDefault="007F1F01" w:rsidP="007F1F01">
            <w:pPr>
              <w:pStyle w:val="Italic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591885" w:rsidRPr="007F1F01" w:rsidRDefault="003256F8" w:rsidP="007F1F01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7F1F01">
              <w:rPr>
                <w:rFonts w:ascii="Times New Roman" w:hAnsi="Times New Roman" w:cs="Times New Roman"/>
              </w:rPr>
              <w:t xml:space="preserve">June 2016 </w:t>
            </w:r>
            <w:r w:rsidR="00B704A3" w:rsidRPr="007F1F01">
              <w:rPr>
                <w:rFonts w:ascii="Times New Roman" w:hAnsi="Times New Roman" w:cs="Times New Roman"/>
              </w:rPr>
              <w:t xml:space="preserve">to </w:t>
            </w:r>
            <w:sdt>
              <w:sdtPr>
                <w:rPr>
                  <w:rFonts w:ascii="Times New Roman" w:hAnsi="Times New Roman" w:cs="Times New Roman"/>
                </w:rPr>
                <w:id w:val="269494497"/>
                <w:placeholder>
                  <w:docPart w:val="DB8DD2FCAD7347DF8CCD439D5C8AAF6A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F1F01">
                  <w:rPr>
                    <w:rFonts w:ascii="Times New Roman" w:hAnsi="Times New Roman" w:cs="Times New Roman"/>
                  </w:rPr>
                  <w:t>Present</w:t>
                </w:r>
              </w:sdtContent>
            </w:sdt>
          </w:p>
        </w:tc>
      </w:tr>
      <w:tr w:rsidR="00591885" w:rsidRPr="007F1F01">
        <w:trPr>
          <w:trHeight w:val="22"/>
        </w:trPr>
        <w:tc>
          <w:tcPr>
            <w:tcW w:w="5219" w:type="dxa"/>
            <w:shd w:val="clear" w:color="auto" w:fill="auto"/>
          </w:tcPr>
          <w:p w:rsidR="00591885" w:rsidRDefault="007F1F01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with other servers to provide superb service to students, parents, and professors in a restaurant averaging 500 daily customers</w:t>
            </w:r>
            <w:r w:rsidR="005D0EBB">
              <w:rPr>
                <w:rFonts w:ascii="Times New Roman" w:hAnsi="Times New Roman" w:cs="Times New Roman"/>
              </w:rPr>
              <w:t>.</w:t>
            </w:r>
          </w:p>
          <w:p w:rsidR="007F1F01" w:rsidRDefault="007F1F01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student’s checks are split correctly and untaxed transactions are handled properly</w:t>
            </w:r>
            <w:r w:rsidR="005D0EBB">
              <w:rPr>
                <w:rFonts w:ascii="Times New Roman" w:hAnsi="Times New Roman" w:cs="Times New Roman"/>
              </w:rPr>
              <w:t>.</w:t>
            </w:r>
          </w:p>
          <w:p w:rsidR="007F1F01" w:rsidRPr="007F1F01" w:rsidRDefault="007F1F01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 payment from guests. Complete side work as assigned, clear and set tables, and stock service areas</w:t>
            </w:r>
            <w:r w:rsidR="005D0E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:rsidR="00591885" w:rsidRPr="007F1F01" w:rsidRDefault="00591885">
            <w:pPr>
              <w:rPr>
                <w:rFonts w:ascii="Times New Roman" w:hAnsi="Times New Roman" w:cs="Times New Roman"/>
              </w:rPr>
            </w:pPr>
          </w:p>
        </w:tc>
      </w:tr>
      <w:tr w:rsidR="00591885" w:rsidRPr="007F1F01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49137D" w:rsidRPr="0049137D" w:rsidRDefault="0049137D">
            <w:pPr>
              <w:pStyle w:val="ResumeBodyText"/>
              <w:rPr>
                <w:rFonts w:ascii="Times New Roman" w:hAnsi="Times New Roman" w:cs="Times New Roman"/>
                <w:b/>
              </w:rPr>
            </w:pPr>
          </w:p>
          <w:p w:rsidR="00591885" w:rsidRPr="007F1F01" w:rsidRDefault="007F1F01">
            <w:pPr>
              <w:pStyle w:val="ResumeBody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Buddy’s Pools &amp; Spas</w:t>
            </w:r>
          </w:p>
          <w:p w:rsidR="00591885" w:rsidRPr="007F1F01" w:rsidRDefault="007F1F01" w:rsidP="007F1F01">
            <w:pPr>
              <w:pStyle w:val="Italic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Retail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49137D" w:rsidRDefault="003256F8" w:rsidP="003256F8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591885" w:rsidRPr="007F1F01" w:rsidRDefault="0049137D" w:rsidP="003256F8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3256F8">
              <w:rPr>
                <w:rFonts w:ascii="Times New Roman" w:hAnsi="Times New Roman" w:cs="Times New Roman"/>
              </w:rPr>
              <w:t>May 2014</w:t>
            </w:r>
            <w:r w:rsidR="00B704A3" w:rsidRPr="007F1F01">
              <w:rPr>
                <w:rFonts w:ascii="Times New Roman" w:hAnsi="Times New Roman" w:cs="Times New Roman"/>
              </w:rPr>
              <w:t xml:space="preserve"> to </w:t>
            </w:r>
            <w:r w:rsidR="003256F8">
              <w:rPr>
                <w:rFonts w:ascii="Times New Roman" w:hAnsi="Times New Roman" w:cs="Times New Roman"/>
              </w:rPr>
              <w:t>August 2014</w:t>
            </w:r>
          </w:p>
        </w:tc>
      </w:tr>
      <w:tr w:rsidR="00591885" w:rsidRPr="007F1F01">
        <w:trPr>
          <w:trHeight w:val="22"/>
        </w:trPr>
        <w:tc>
          <w:tcPr>
            <w:tcW w:w="5219" w:type="dxa"/>
            <w:shd w:val="clear" w:color="auto" w:fill="auto"/>
          </w:tcPr>
          <w:p w:rsidR="00591885" w:rsidRDefault="002F5C76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Coordinated the sales of pool chemicals, supplies, and equipment to customers</w:t>
            </w:r>
            <w:r w:rsidR="00A83602">
              <w:rPr>
                <w:rFonts w:ascii="Times New Roman" w:hAnsi="Times New Roman" w:cs="Times New Roman"/>
              </w:rPr>
              <w:t>.</w:t>
            </w:r>
          </w:p>
          <w:p w:rsidR="002F5C76" w:rsidRDefault="002F5C76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Provided customer service </w:t>
            </w:r>
            <w:r w:rsidR="00A83602">
              <w:rPr>
                <w:rFonts w:ascii="Times New Roman" w:hAnsi="Times New Roman" w:cs="Times New Roman"/>
              </w:rPr>
              <w:t>over the phone to customers who had questions about various equipment for their pool.</w:t>
            </w:r>
          </w:p>
          <w:p w:rsidR="002F5C76" w:rsidRDefault="002F5C76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Diagnosed customers’ pool water through </w:t>
            </w:r>
            <w:r w:rsidR="00A83602">
              <w:rPr>
                <w:rFonts w:ascii="Times New Roman" w:hAnsi="Times New Roman" w:cs="Times New Roman"/>
              </w:rPr>
              <w:t>alkaline</w:t>
            </w:r>
            <w:r>
              <w:rPr>
                <w:rFonts w:ascii="Times New Roman" w:hAnsi="Times New Roman" w:cs="Times New Roman"/>
              </w:rPr>
              <w:t xml:space="preserve"> tests, PH tests, and </w:t>
            </w:r>
            <w:r w:rsidR="00A83602">
              <w:rPr>
                <w:rFonts w:ascii="Times New Roman" w:hAnsi="Times New Roman" w:cs="Times New Roman"/>
              </w:rPr>
              <w:t>algae tests. Advised customers on how to treat their pool by suggesting chemicals and algae killers.</w:t>
            </w:r>
          </w:p>
          <w:p w:rsidR="00A83602" w:rsidRDefault="00A83602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Familiarized myself with databases for pool equipment.</w:t>
            </w:r>
          </w:p>
          <w:p w:rsidR="005D0EBB" w:rsidRDefault="005D0EBB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</w:t>
            </w:r>
          </w:p>
          <w:p w:rsidR="005D0EBB" w:rsidRPr="005D0EBB" w:rsidRDefault="005D0EBB" w:rsidP="005D0EBB">
            <w:pPr>
              <w:pStyle w:val="Description"/>
              <w:rPr>
                <w:rFonts w:ascii="Times New Roman" w:hAnsi="Times New Roman" w:cs="Times New Roman"/>
              </w:rPr>
            </w:pPr>
            <w:r w:rsidRPr="0098079C">
              <w:rPr>
                <w:rFonts w:ascii="Times New Roman" w:hAnsi="Times New Roman" w:cs="Times New Roman"/>
              </w:rPr>
              <w:t>Microsoft Word, Microsoft Exce</w:t>
            </w:r>
            <w:r>
              <w:rPr>
                <w:rFonts w:ascii="Times New Roman" w:hAnsi="Times New Roman" w:cs="Times New Roman"/>
              </w:rPr>
              <w:t>l, Microsoft PowerPoint, MICROs.</w:t>
            </w:r>
          </w:p>
          <w:p w:rsidR="002F5C76" w:rsidRDefault="002F5C76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</w:t>
            </w:r>
          </w:p>
          <w:p w:rsidR="002F5C76" w:rsidRPr="002F5C76" w:rsidRDefault="002F5C76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Dr. Sebastian Golla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2F5C76">
              <w:rPr>
                <w:rFonts w:ascii="Times New Roman" w:hAnsi="Times New Roman" w:cs="Times New Roman"/>
              </w:rPr>
              <w:t>sebastian.golla@gmx.de</w:t>
            </w:r>
          </w:p>
          <w:p w:rsidR="002F5C76" w:rsidRPr="002F5C76" w:rsidRDefault="002F5C76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  <w:shd w:val="clear" w:color="auto" w:fill="auto"/>
          </w:tcPr>
          <w:p w:rsidR="00591885" w:rsidRPr="007F1F01" w:rsidRDefault="00591885">
            <w:pPr>
              <w:rPr>
                <w:rFonts w:ascii="Times New Roman" w:hAnsi="Times New Roman" w:cs="Times New Roman"/>
              </w:rPr>
            </w:pPr>
          </w:p>
        </w:tc>
      </w:tr>
    </w:tbl>
    <w:p w:rsidR="00591885" w:rsidRPr="007F1F01" w:rsidRDefault="00591885">
      <w:pPr>
        <w:rPr>
          <w:rFonts w:ascii="Times New Roman" w:hAnsi="Times New Roman" w:cs="Times New Roman"/>
        </w:rPr>
      </w:pPr>
    </w:p>
    <w:sectPr w:rsidR="00591885" w:rsidRPr="007F1F01" w:rsidSect="005977BE"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F3D" w:rsidRDefault="00651F3D">
      <w:r>
        <w:separator/>
      </w:r>
    </w:p>
  </w:endnote>
  <w:endnote w:type="continuationSeparator" w:id="0">
    <w:p w:rsidR="00651F3D" w:rsidRDefault="0065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F3D" w:rsidRDefault="00651F3D">
      <w:r>
        <w:separator/>
      </w:r>
    </w:p>
  </w:footnote>
  <w:footnote w:type="continuationSeparator" w:id="0">
    <w:p w:rsidR="00651F3D" w:rsidRDefault="00651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DCA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D3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A0CF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92AF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3AC2"/>
    <w:multiLevelType w:val="hybridMultilevel"/>
    <w:tmpl w:val="87FAED5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D6D09"/>
    <w:multiLevelType w:val="hybridMultilevel"/>
    <w:tmpl w:val="37E24CB0"/>
    <w:lvl w:ilvl="0" w:tplc="5F4419C0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12"/>
  </w:num>
  <w:num w:numId="6">
    <w:abstractNumId w:val="8"/>
  </w:num>
  <w:num w:numId="7">
    <w:abstractNumId w:val="13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01"/>
    <w:rsid w:val="00034446"/>
    <w:rsid w:val="000450E6"/>
    <w:rsid w:val="00106AD7"/>
    <w:rsid w:val="0019417D"/>
    <w:rsid w:val="002B69C8"/>
    <w:rsid w:val="002F5C76"/>
    <w:rsid w:val="003256F8"/>
    <w:rsid w:val="0047001C"/>
    <w:rsid w:val="0049137D"/>
    <w:rsid w:val="00591885"/>
    <w:rsid w:val="00594A39"/>
    <w:rsid w:val="005977BE"/>
    <w:rsid w:val="005D0EBB"/>
    <w:rsid w:val="00651F3D"/>
    <w:rsid w:val="006D4D3F"/>
    <w:rsid w:val="007E5853"/>
    <w:rsid w:val="007F1F01"/>
    <w:rsid w:val="008D281B"/>
    <w:rsid w:val="00A83602"/>
    <w:rsid w:val="00B247EB"/>
    <w:rsid w:val="00B704A3"/>
    <w:rsid w:val="00C0123D"/>
    <w:rsid w:val="00E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B6C9E9A-6DDA-4FB8-A6ED-E8000236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8DD2FCAD7347DF8CCD439D5C8A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37596-A4AD-4A9D-8ADD-340460197836}"/>
      </w:docPartPr>
      <w:docPartBody>
        <w:p w:rsidR="007F72FE" w:rsidRDefault="002E3373">
          <w:pPr>
            <w:pStyle w:val="DB8DD2FCAD7347DF8CCD439D5C8AAF6A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FD"/>
    <w:rsid w:val="0001725B"/>
    <w:rsid w:val="002E3373"/>
    <w:rsid w:val="007D6929"/>
    <w:rsid w:val="007F72FE"/>
    <w:rsid w:val="0085288C"/>
    <w:rsid w:val="00A2536E"/>
    <w:rsid w:val="00FC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C7C914D0E94C7BBA6A44100D78CA95">
    <w:name w:val="5CC7C914D0E94C7BBA6A44100D78CA95"/>
  </w:style>
  <w:style w:type="paragraph" w:customStyle="1" w:styleId="9ADD57BC0AF44A6D884165DB50B16F7E">
    <w:name w:val="9ADD57BC0AF44A6D884165DB50B16F7E"/>
  </w:style>
  <w:style w:type="paragraph" w:customStyle="1" w:styleId="89FDED2D897E49EE9518E8AADD3257CF">
    <w:name w:val="89FDED2D897E49EE9518E8AADD3257CF"/>
  </w:style>
  <w:style w:type="paragraph" w:customStyle="1" w:styleId="AD121D76C89546B3B1CBA13E77640721">
    <w:name w:val="AD121D76C89546B3B1CBA13E77640721"/>
  </w:style>
  <w:style w:type="paragraph" w:customStyle="1" w:styleId="A82FA9807A754B3CB51ACF2AB65BD225">
    <w:name w:val="A82FA9807A754B3CB51ACF2AB65BD225"/>
  </w:style>
  <w:style w:type="character" w:styleId="PlaceholderText">
    <w:name w:val="Placeholder Text"/>
    <w:basedOn w:val="DefaultParagraphFont"/>
    <w:uiPriority w:val="99"/>
    <w:semiHidden/>
    <w:rsid w:val="00FC01FD"/>
    <w:rPr>
      <w:color w:val="808080"/>
    </w:rPr>
  </w:style>
  <w:style w:type="paragraph" w:customStyle="1" w:styleId="A09185EAB20E404AAEF6379E1B030E1A">
    <w:name w:val="A09185EAB20E404AAEF6379E1B030E1A"/>
  </w:style>
  <w:style w:type="paragraph" w:customStyle="1" w:styleId="E66F2C5C94AA4C1B9CCB21BD47523D8E">
    <w:name w:val="E66F2C5C94AA4C1B9CCB21BD47523D8E"/>
  </w:style>
  <w:style w:type="paragraph" w:customStyle="1" w:styleId="55E206B6208F43348ABC12B1B8DF5885">
    <w:name w:val="55E206B6208F43348ABC12B1B8DF5885"/>
  </w:style>
  <w:style w:type="paragraph" w:customStyle="1" w:styleId="DCB848C1A9894B278F1BAA4CD4F2FCC3">
    <w:name w:val="DCB848C1A9894B278F1BAA4CD4F2FCC3"/>
  </w:style>
  <w:style w:type="paragraph" w:customStyle="1" w:styleId="855C1774001846EAB3042A5764E8E161">
    <w:name w:val="855C1774001846EAB3042A5764E8E161"/>
  </w:style>
  <w:style w:type="paragraph" w:customStyle="1" w:styleId="ABA4E31AA8474CFEB98DC17DBB034A3C">
    <w:name w:val="ABA4E31AA8474CFEB98DC17DBB034A3C"/>
  </w:style>
  <w:style w:type="paragraph" w:customStyle="1" w:styleId="A46143F078554E549A356A54D56B9D2A">
    <w:name w:val="A46143F078554E549A356A54D56B9D2A"/>
  </w:style>
  <w:style w:type="paragraph" w:customStyle="1" w:styleId="1FC5410D96CD4E7F8730D805076C1BBE">
    <w:name w:val="1FC5410D96CD4E7F8730D805076C1BBE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7CF9336918CA4BBC9490E5BB270DECF4">
    <w:name w:val="7CF9336918CA4BBC9490E5BB270DECF4"/>
  </w:style>
  <w:style w:type="paragraph" w:customStyle="1" w:styleId="B7E9EDC9DE8F49969E486F3015E05DE3">
    <w:name w:val="B7E9EDC9DE8F49969E486F3015E05DE3"/>
  </w:style>
  <w:style w:type="paragraph" w:customStyle="1" w:styleId="FDB74D8E08CC4B48B36F91BB319921B7">
    <w:name w:val="FDB74D8E08CC4B48B36F91BB319921B7"/>
  </w:style>
  <w:style w:type="paragraph" w:customStyle="1" w:styleId="69D0836258284E06B9617140A8C7025D">
    <w:name w:val="69D0836258284E06B9617140A8C7025D"/>
  </w:style>
  <w:style w:type="paragraph" w:customStyle="1" w:styleId="2D8E426774E345F4959D7F9FCD9662EC">
    <w:name w:val="2D8E426774E345F4959D7F9FCD9662EC"/>
  </w:style>
  <w:style w:type="paragraph" w:customStyle="1" w:styleId="6128C7EB31F44066A0090542B26A6B85">
    <w:name w:val="6128C7EB31F44066A0090542B26A6B85"/>
  </w:style>
  <w:style w:type="paragraph" w:customStyle="1" w:styleId="045CAB6B7DCC4BFFBA49D82437ADCD56">
    <w:name w:val="045CAB6B7DCC4BFFBA49D82437ADCD56"/>
  </w:style>
  <w:style w:type="paragraph" w:customStyle="1" w:styleId="783F2D08030444649B86BC53CF202BBA">
    <w:name w:val="783F2D08030444649B86BC53CF202BBA"/>
  </w:style>
  <w:style w:type="paragraph" w:customStyle="1" w:styleId="53B0277518184B3ABC381D794BE8A1D0">
    <w:name w:val="53B0277518184B3ABC381D794BE8A1D0"/>
  </w:style>
  <w:style w:type="paragraph" w:customStyle="1" w:styleId="8441886C04494772A092D7779D66B915">
    <w:name w:val="8441886C04494772A092D7779D66B915"/>
  </w:style>
  <w:style w:type="paragraph" w:customStyle="1" w:styleId="85D3E1936D664CB3B747DA48CB7F875B">
    <w:name w:val="85D3E1936D664CB3B747DA48CB7F875B"/>
  </w:style>
  <w:style w:type="paragraph" w:customStyle="1" w:styleId="DB8DD2FCAD7347DF8CCD439D5C8AAF6A">
    <w:name w:val="DB8DD2FCAD7347DF8CCD439D5C8AAF6A"/>
  </w:style>
  <w:style w:type="paragraph" w:customStyle="1" w:styleId="03229A83F19246F7B9B3E0FB98DBC902">
    <w:name w:val="03229A83F19246F7B9B3E0FB98DBC902"/>
  </w:style>
  <w:style w:type="paragraph" w:customStyle="1" w:styleId="CEA2177B74E24842968149DE7548BE54">
    <w:name w:val="CEA2177B74E24842968149DE7548BE54"/>
  </w:style>
  <w:style w:type="paragraph" w:customStyle="1" w:styleId="228613B1D06A432D82CAC21F17B3155F">
    <w:name w:val="228613B1D06A432D82CAC21F17B3155F"/>
  </w:style>
  <w:style w:type="paragraph" w:customStyle="1" w:styleId="F17649098889488E99E7ADE9DC29D4CC">
    <w:name w:val="F17649098889488E99E7ADE9DC29D4CC"/>
  </w:style>
  <w:style w:type="paragraph" w:customStyle="1" w:styleId="991A37B22CAC4319807C8387455C55A4">
    <w:name w:val="991A37B22CAC4319807C8387455C55A4"/>
  </w:style>
  <w:style w:type="paragraph" w:customStyle="1" w:styleId="F545082B15D1430D8AEEDBDD8FD2CF60">
    <w:name w:val="F545082B15D1430D8AEEDBDD8FD2C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FEC8A-8BCC-4294-910A-2061DDAA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subject/>
  <dc:creator>Ethan R. Ace</dc:creator>
  <cp:keywords/>
  <cp:lastModifiedBy>Noah Parker</cp:lastModifiedBy>
  <cp:revision>2</cp:revision>
  <cp:lastPrinted>2006-08-01T17:47:00Z</cp:lastPrinted>
  <dcterms:created xsi:type="dcterms:W3CDTF">2016-12-22T19:30:00Z</dcterms:created>
  <dcterms:modified xsi:type="dcterms:W3CDTF">2016-12-22T19:30:00Z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