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05026" w14:textId="77777777" w:rsidR="00DA0FAE" w:rsidRPr="00CB765E" w:rsidRDefault="00DA0FAE" w:rsidP="008C145F">
      <w:pPr>
        <w:jc w:val="center"/>
        <w:rPr>
          <w:b/>
          <w:smallCaps/>
          <w:color w:val="000000"/>
          <w:spacing w:val="30"/>
          <w:sz w:val="36"/>
          <w:szCs w:val="36"/>
        </w:rPr>
      </w:pPr>
      <w:r w:rsidRPr="00CB765E">
        <w:rPr>
          <w:b/>
          <w:smallCaps/>
          <w:color w:val="000000"/>
          <w:spacing w:val="30"/>
          <w:sz w:val="36"/>
          <w:szCs w:val="36"/>
        </w:rPr>
        <w:t>Daniel H. Pyon</w:t>
      </w:r>
    </w:p>
    <w:p w14:paraId="20FFAE61" w14:textId="77777777" w:rsidR="00DA0FAE" w:rsidRPr="00CB765E" w:rsidRDefault="00DA0FAE" w:rsidP="008C145F">
      <w:pPr>
        <w:jc w:val="center"/>
        <w:rPr>
          <w:smallCaps/>
          <w:color w:val="000000"/>
          <w:spacing w:val="30"/>
        </w:rPr>
      </w:pPr>
      <w:r w:rsidRPr="00CB765E">
        <w:rPr>
          <w:smallCaps/>
          <w:color w:val="000000"/>
          <w:spacing w:val="30"/>
        </w:rPr>
        <w:t xml:space="preserve">43316 Dovetail Place </w:t>
      </w:r>
      <w:r>
        <w:rPr>
          <w:smallCaps/>
          <w:color w:val="000000"/>
          <w:spacing w:val="30"/>
        </w:rPr>
        <w:fldChar w:fldCharType="begin"/>
      </w:r>
      <w:r>
        <w:rPr>
          <w:smallCaps/>
          <w:color w:val="000000"/>
          <w:spacing w:val="30"/>
        </w:rPr>
        <w:instrText>symbol 167 \f "Wingdings" \s 11</w:instrText>
      </w:r>
      <w:r>
        <w:rPr>
          <w:smallCaps/>
          <w:color w:val="000000"/>
          <w:spacing w:val="30"/>
        </w:rPr>
        <w:fldChar w:fldCharType="separate"/>
      </w:r>
      <w:r>
        <w:rPr>
          <w:smallCaps/>
          <w:color w:val="000000"/>
          <w:spacing w:val="30"/>
        </w:rPr>
        <w:t>§</w:t>
      </w:r>
      <w:r>
        <w:rPr>
          <w:smallCaps/>
          <w:color w:val="000000"/>
          <w:spacing w:val="30"/>
        </w:rPr>
        <w:fldChar w:fldCharType="end"/>
      </w:r>
      <w:r>
        <w:rPr>
          <w:smallCaps/>
          <w:color w:val="000000"/>
          <w:spacing w:val="30"/>
        </w:rPr>
        <w:t xml:space="preserve"> </w:t>
      </w:r>
      <w:r w:rsidRPr="00CB765E">
        <w:rPr>
          <w:smallCaps/>
          <w:color w:val="000000"/>
          <w:spacing w:val="30"/>
        </w:rPr>
        <w:t>Ashburn, VA 20147</w:t>
      </w:r>
    </w:p>
    <w:p w14:paraId="0BD17A49" w14:textId="77777777" w:rsidR="00DA0FAE" w:rsidRDefault="00DA0FAE" w:rsidP="008C145F">
      <w:pPr>
        <w:jc w:val="center"/>
        <w:rPr>
          <w:smallCaps/>
          <w:color w:val="000000"/>
          <w:spacing w:val="30"/>
        </w:rPr>
      </w:pPr>
      <w:r w:rsidRPr="00CB765E">
        <w:rPr>
          <w:smallCaps/>
          <w:color w:val="000000"/>
          <w:spacing w:val="30"/>
        </w:rPr>
        <w:t xml:space="preserve">Tel: (571) </w:t>
      </w:r>
      <w:r>
        <w:rPr>
          <w:smallCaps/>
          <w:color w:val="000000"/>
          <w:spacing w:val="30"/>
        </w:rPr>
        <w:t xml:space="preserve">439-5341 </w:t>
      </w:r>
      <w:r>
        <w:rPr>
          <w:smallCaps/>
          <w:color w:val="000000"/>
          <w:spacing w:val="30"/>
        </w:rPr>
        <w:fldChar w:fldCharType="begin"/>
      </w:r>
      <w:r>
        <w:rPr>
          <w:smallCaps/>
          <w:color w:val="000000"/>
          <w:spacing w:val="30"/>
        </w:rPr>
        <w:instrText>symbol 167 \f "Wingdings" \s 11</w:instrText>
      </w:r>
      <w:r>
        <w:rPr>
          <w:smallCaps/>
          <w:color w:val="000000"/>
          <w:spacing w:val="30"/>
        </w:rPr>
        <w:fldChar w:fldCharType="separate"/>
      </w:r>
      <w:r>
        <w:rPr>
          <w:smallCaps/>
          <w:color w:val="000000"/>
          <w:spacing w:val="30"/>
        </w:rPr>
        <w:t>§</w:t>
      </w:r>
      <w:r>
        <w:rPr>
          <w:smallCaps/>
          <w:color w:val="000000"/>
          <w:spacing w:val="30"/>
        </w:rPr>
        <w:fldChar w:fldCharType="end"/>
      </w:r>
      <w:r>
        <w:rPr>
          <w:smallCaps/>
          <w:color w:val="000000"/>
          <w:spacing w:val="30"/>
        </w:rPr>
        <w:t xml:space="preserve"> Email: </w:t>
      </w:r>
      <w:hyperlink r:id="rId6" w:history="1">
        <w:r w:rsidRPr="00433286">
          <w:rPr>
            <w:rStyle w:val="Hyperlink"/>
            <w:smallCaps/>
            <w:spacing w:val="30"/>
          </w:rPr>
          <w:t>danielpyon@gmail.com</w:t>
        </w:r>
      </w:hyperlink>
    </w:p>
    <w:p w14:paraId="7E4CFB16" w14:textId="77777777" w:rsidR="00DA0FAE" w:rsidRPr="008C145F" w:rsidRDefault="00DA0FAE" w:rsidP="00F53F4F">
      <w:pPr>
        <w:jc w:val="center"/>
        <w:rPr>
          <w:smallCaps/>
          <w:color w:val="000000"/>
          <w:spacing w:val="30"/>
          <w:sz w:val="16"/>
          <w:szCs w:val="16"/>
        </w:rPr>
      </w:pPr>
    </w:p>
    <w:p w14:paraId="6A498083" w14:textId="77777777" w:rsidR="00DA0FAE" w:rsidRDefault="008656C5" w:rsidP="00D54D72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C5DDF52" wp14:editId="084D0B35">
                <wp:simplePos x="0" y="0"/>
                <wp:positionH relativeFrom="column">
                  <wp:align>center</wp:align>
                </wp:positionH>
                <wp:positionV relativeFrom="paragraph">
                  <wp:posOffset>11429</wp:posOffset>
                </wp:positionV>
                <wp:extent cx="7205345" cy="0"/>
                <wp:effectExtent l="0" t="25400" r="8255" b="254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534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center;mso-position-horizontal-relative:text;mso-position-vertical:absolute;mso-position-vertical-relative:text;mso-width-percent:0;mso-height-percent:0;mso-width-relative:page;mso-height-relative:page" from="0,.9pt" to="567.35pt,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" strokeweight="4.5pt">
                <v:stroke linestyle="thickThin"/>
              </v:line>
            </w:pict>
          </mc:Fallback>
        </mc:AlternateContent>
      </w:r>
    </w:p>
    <w:p w14:paraId="20D415CE" w14:textId="77777777" w:rsidR="00DA0FAE" w:rsidRPr="008C145F" w:rsidRDefault="00DA0FAE" w:rsidP="007756AD">
      <w:pPr>
        <w:rPr>
          <w:b/>
          <w:i/>
          <w:sz w:val="16"/>
          <w:szCs w:val="16"/>
        </w:rPr>
      </w:pPr>
    </w:p>
    <w:p w14:paraId="03554F1D" w14:textId="77777777" w:rsidR="00DA0FAE" w:rsidRPr="00472789" w:rsidRDefault="00DA0FAE" w:rsidP="007756AD">
      <w:pPr>
        <w:rPr>
          <w:b/>
          <w:i/>
          <w:sz w:val="22"/>
          <w:szCs w:val="22"/>
        </w:rPr>
      </w:pPr>
      <w:r w:rsidRPr="00472789">
        <w:rPr>
          <w:b/>
          <w:i/>
          <w:sz w:val="22"/>
          <w:szCs w:val="22"/>
        </w:rPr>
        <w:t>EDUCATION:</w:t>
      </w:r>
    </w:p>
    <w:p w14:paraId="7AC8C5C0" w14:textId="77777777" w:rsidR="00DA0FAE" w:rsidRPr="00472789" w:rsidRDefault="00DA0FAE" w:rsidP="007756AD">
      <w:pPr>
        <w:ind w:firstLine="720"/>
        <w:rPr>
          <w:b/>
          <w:sz w:val="22"/>
          <w:szCs w:val="22"/>
        </w:rPr>
      </w:pPr>
      <w:r w:rsidRPr="00472789">
        <w:rPr>
          <w:b/>
          <w:sz w:val="22"/>
          <w:szCs w:val="22"/>
        </w:rPr>
        <w:t>University of Virginia, Charlottesville, VA</w:t>
      </w:r>
    </w:p>
    <w:p w14:paraId="03575C21" w14:textId="77777777" w:rsidR="00DA0FAE" w:rsidRPr="00472789" w:rsidRDefault="00DA0FAE" w:rsidP="007756AD">
      <w:pPr>
        <w:ind w:firstLine="720"/>
        <w:rPr>
          <w:sz w:val="22"/>
          <w:szCs w:val="22"/>
        </w:rPr>
      </w:pPr>
      <w:r w:rsidRPr="00472789">
        <w:rPr>
          <w:sz w:val="22"/>
          <w:szCs w:val="22"/>
        </w:rPr>
        <w:t>B.A., Economics, December 2009, Cumulative GPA: 3.3</w:t>
      </w:r>
    </w:p>
    <w:p w14:paraId="49760E77" w14:textId="77777777" w:rsidR="00F727D8" w:rsidRPr="00F727D8" w:rsidRDefault="00F727D8" w:rsidP="00107DAE">
      <w:pPr>
        <w:ind w:left="1440"/>
        <w:rPr>
          <w:sz w:val="22"/>
          <w:szCs w:val="22"/>
        </w:rPr>
      </w:pPr>
    </w:p>
    <w:p w14:paraId="5115D913" w14:textId="77777777" w:rsidR="00DA0FAE" w:rsidRPr="00472789" w:rsidRDefault="00DA0FAE" w:rsidP="007756AD">
      <w:pPr>
        <w:rPr>
          <w:b/>
          <w:i/>
          <w:sz w:val="22"/>
          <w:szCs w:val="22"/>
        </w:rPr>
      </w:pPr>
      <w:r w:rsidRPr="00472789">
        <w:rPr>
          <w:b/>
          <w:i/>
          <w:sz w:val="22"/>
          <w:szCs w:val="22"/>
        </w:rPr>
        <w:t>EMPLOYMENT:</w:t>
      </w:r>
    </w:p>
    <w:p w14:paraId="4E3592AE" w14:textId="77777777" w:rsidR="00DA0FAE" w:rsidRPr="00472789" w:rsidRDefault="00DA0FAE" w:rsidP="00A152E4">
      <w:pPr>
        <w:ind w:left="360"/>
        <w:rPr>
          <w:b/>
          <w:sz w:val="22"/>
          <w:szCs w:val="22"/>
        </w:rPr>
      </w:pPr>
      <w:r w:rsidRPr="00472789">
        <w:rPr>
          <w:b/>
          <w:sz w:val="22"/>
          <w:szCs w:val="22"/>
        </w:rPr>
        <w:t>U.S. Census Bureau</w:t>
      </w:r>
      <w:r w:rsidRPr="00472789">
        <w:rPr>
          <w:b/>
          <w:sz w:val="22"/>
          <w:szCs w:val="22"/>
        </w:rPr>
        <w:tab/>
      </w:r>
      <w:r w:rsidRPr="00472789">
        <w:rPr>
          <w:b/>
          <w:sz w:val="22"/>
          <w:szCs w:val="22"/>
        </w:rPr>
        <w:tab/>
      </w:r>
      <w:r w:rsidRPr="00472789">
        <w:rPr>
          <w:b/>
          <w:sz w:val="22"/>
          <w:szCs w:val="22"/>
        </w:rPr>
        <w:tab/>
      </w:r>
      <w:r w:rsidRPr="00472789">
        <w:rPr>
          <w:b/>
          <w:sz w:val="22"/>
          <w:szCs w:val="22"/>
        </w:rPr>
        <w:tab/>
      </w:r>
      <w:r w:rsidRPr="00472789">
        <w:rPr>
          <w:b/>
          <w:sz w:val="22"/>
          <w:szCs w:val="22"/>
        </w:rPr>
        <w:tab/>
      </w:r>
      <w:r w:rsidRPr="00472789">
        <w:rPr>
          <w:b/>
          <w:sz w:val="22"/>
          <w:szCs w:val="22"/>
        </w:rPr>
        <w:tab/>
      </w:r>
      <w:r w:rsidRPr="00472789">
        <w:rPr>
          <w:b/>
          <w:sz w:val="22"/>
          <w:szCs w:val="22"/>
        </w:rPr>
        <w:tab/>
      </w:r>
      <w:r w:rsidRPr="00472789">
        <w:rPr>
          <w:b/>
          <w:sz w:val="22"/>
          <w:szCs w:val="22"/>
        </w:rPr>
        <w:tab/>
      </w:r>
      <w:r w:rsidRPr="00472789">
        <w:rPr>
          <w:b/>
          <w:sz w:val="22"/>
          <w:szCs w:val="22"/>
        </w:rPr>
        <w:tab/>
        <w:t>Suitland, MD</w:t>
      </w:r>
    </w:p>
    <w:p w14:paraId="784902D0" w14:textId="77777777" w:rsidR="00DA0FAE" w:rsidRDefault="00DA0FAE" w:rsidP="00A91552">
      <w:pPr>
        <w:ind w:left="360"/>
        <w:rPr>
          <w:i/>
          <w:sz w:val="22"/>
          <w:szCs w:val="22"/>
        </w:rPr>
      </w:pPr>
      <w:r w:rsidRPr="00472789">
        <w:rPr>
          <w:i/>
          <w:sz w:val="22"/>
          <w:szCs w:val="22"/>
        </w:rPr>
        <w:t>Survey Statistician</w:t>
      </w:r>
      <w:r w:rsidR="00CE6DF6">
        <w:rPr>
          <w:i/>
          <w:sz w:val="22"/>
          <w:szCs w:val="22"/>
        </w:rPr>
        <w:t>/Economic Analyst GS-1530 Grade 1</w:t>
      </w:r>
      <w:r w:rsidR="008656C5">
        <w:rPr>
          <w:i/>
          <w:sz w:val="22"/>
          <w:szCs w:val="22"/>
        </w:rPr>
        <w:t>2</w:t>
      </w:r>
      <w:r w:rsidR="00CE6DF6">
        <w:rPr>
          <w:i/>
          <w:sz w:val="22"/>
          <w:szCs w:val="22"/>
        </w:rPr>
        <w:tab/>
      </w:r>
      <w:r w:rsidR="00CE6DF6">
        <w:rPr>
          <w:i/>
          <w:sz w:val="22"/>
          <w:szCs w:val="22"/>
        </w:rPr>
        <w:tab/>
      </w:r>
      <w:r w:rsidR="00CE6DF6">
        <w:rPr>
          <w:i/>
          <w:sz w:val="22"/>
          <w:szCs w:val="22"/>
        </w:rPr>
        <w:tab/>
      </w:r>
      <w:r w:rsidR="00CE6DF6">
        <w:rPr>
          <w:i/>
          <w:sz w:val="22"/>
          <w:szCs w:val="22"/>
        </w:rPr>
        <w:tab/>
      </w:r>
      <w:r w:rsidR="00CE6DF6">
        <w:rPr>
          <w:i/>
          <w:sz w:val="22"/>
          <w:szCs w:val="22"/>
        </w:rPr>
        <w:tab/>
      </w:r>
      <w:r w:rsidRPr="00472789">
        <w:rPr>
          <w:i/>
          <w:sz w:val="22"/>
          <w:szCs w:val="22"/>
        </w:rPr>
        <w:t>(2/10-present)</w:t>
      </w:r>
    </w:p>
    <w:p w14:paraId="23FDCB18" w14:textId="1C381D4E" w:rsidR="006A07ED" w:rsidRPr="006705DB" w:rsidRDefault="006A07ED" w:rsidP="006A07ED">
      <w:pPr>
        <w:pStyle w:val="ListParagraph"/>
        <w:numPr>
          <w:ilvl w:val="0"/>
          <w:numId w:val="17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Provided user experience input</w:t>
      </w:r>
      <w:r w:rsidRPr="006705D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for complete </w:t>
      </w:r>
      <w:r w:rsidR="0049547F">
        <w:rPr>
          <w:b/>
          <w:sz w:val="22"/>
          <w:szCs w:val="22"/>
        </w:rPr>
        <w:t xml:space="preserve">re-engineering of </w:t>
      </w:r>
      <w:r>
        <w:rPr>
          <w:b/>
          <w:sz w:val="22"/>
          <w:szCs w:val="22"/>
        </w:rPr>
        <w:t>data processing/c</w:t>
      </w:r>
      <w:r w:rsidR="0049547F">
        <w:rPr>
          <w:b/>
          <w:sz w:val="22"/>
          <w:szCs w:val="22"/>
        </w:rPr>
        <w:t xml:space="preserve">ollection system </w:t>
      </w:r>
    </w:p>
    <w:p w14:paraId="5A650FFD" w14:textId="70C65438" w:rsidR="006A07ED" w:rsidRDefault="006A07ED" w:rsidP="006A07ED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Oversaw branch efforts to </w:t>
      </w:r>
      <w:r w:rsidR="008D0243">
        <w:rPr>
          <w:sz w:val="22"/>
          <w:szCs w:val="22"/>
        </w:rPr>
        <w:t>update legacy data collection/processing application</w:t>
      </w:r>
      <w:r>
        <w:rPr>
          <w:sz w:val="22"/>
          <w:szCs w:val="22"/>
        </w:rPr>
        <w:t xml:space="preserve"> in order to ease the data collection process for data providers, allow analysts to focus on higher level concerns, and save time/money</w:t>
      </w:r>
    </w:p>
    <w:p w14:paraId="7223468E" w14:textId="76DB5E80" w:rsidR="008656C5" w:rsidRDefault="00C138E7" w:rsidP="006A07ED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8656C5">
        <w:rPr>
          <w:sz w:val="22"/>
          <w:szCs w:val="22"/>
        </w:rPr>
        <w:t xml:space="preserve">ommunicated with multiple teams of project stakeholders </w:t>
      </w:r>
      <w:r w:rsidR="002A317E">
        <w:rPr>
          <w:sz w:val="22"/>
          <w:szCs w:val="22"/>
        </w:rPr>
        <w:t>throughout redesign process</w:t>
      </w:r>
      <w:r w:rsidR="008D0243">
        <w:rPr>
          <w:sz w:val="22"/>
          <w:szCs w:val="22"/>
        </w:rPr>
        <w:t xml:space="preserve"> (led meetings/calls)</w:t>
      </w:r>
    </w:p>
    <w:p w14:paraId="4E56BA22" w14:textId="21B09EB7" w:rsidR="006A07ED" w:rsidRPr="006A07ED" w:rsidRDefault="008D0243" w:rsidP="006A07ED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G</w:t>
      </w:r>
      <w:r w:rsidR="006A07ED">
        <w:rPr>
          <w:sz w:val="22"/>
          <w:szCs w:val="22"/>
        </w:rPr>
        <w:t>athered requirements from data providers in order to tailor new web collection system to their needs</w:t>
      </w:r>
    </w:p>
    <w:p w14:paraId="29D05C96" w14:textId="77777777" w:rsidR="008D0243" w:rsidRDefault="006A07ED" w:rsidP="006A07ED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Collected </w:t>
      </w:r>
      <w:r w:rsidR="008D0243">
        <w:rPr>
          <w:sz w:val="22"/>
          <w:szCs w:val="22"/>
        </w:rPr>
        <w:t>detailed business requirements and wrote survey specifications</w:t>
      </w:r>
    </w:p>
    <w:p w14:paraId="702F90A0" w14:textId="6D535F69" w:rsidR="006A07ED" w:rsidRDefault="00C138E7" w:rsidP="006A07ED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Provided</w:t>
      </w:r>
      <w:r w:rsidR="008D0243">
        <w:rPr>
          <w:sz w:val="22"/>
          <w:szCs w:val="22"/>
        </w:rPr>
        <w:t xml:space="preserve"> programmers </w:t>
      </w:r>
      <w:r>
        <w:rPr>
          <w:sz w:val="22"/>
          <w:szCs w:val="22"/>
        </w:rPr>
        <w:t xml:space="preserve">with requirements/specifications </w:t>
      </w:r>
      <w:r w:rsidR="008D0243">
        <w:rPr>
          <w:sz w:val="22"/>
          <w:szCs w:val="22"/>
        </w:rPr>
        <w:t>throughout the development process</w:t>
      </w:r>
    </w:p>
    <w:p w14:paraId="6BCC4801" w14:textId="77777777" w:rsidR="006A07ED" w:rsidRDefault="006A07ED" w:rsidP="006A07ED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Tested multiple applications and mock website screens and documented desired changes based on user needs </w:t>
      </w:r>
    </w:p>
    <w:p w14:paraId="1923E207" w14:textId="7CCBCDEC" w:rsidR="008D0243" w:rsidRDefault="00C138E7" w:rsidP="006A07ED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Demonstrated</w:t>
      </w:r>
      <w:r w:rsidR="0049547F">
        <w:rPr>
          <w:sz w:val="22"/>
          <w:szCs w:val="22"/>
        </w:rPr>
        <w:t xml:space="preserve"> new applications for</w:t>
      </w:r>
      <w:r w:rsidR="008D0243">
        <w:rPr>
          <w:sz w:val="22"/>
          <w:szCs w:val="22"/>
        </w:rPr>
        <w:t xml:space="preserve"> managers/analysts once complete</w:t>
      </w:r>
    </w:p>
    <w:p w14:paraId="16F32E33" w14:textId="073DBA8E" w:rsidR="006A07ED" w:rsidRDefault="009D41F0" w:rsidP="006A07ED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6A07ED">
        <w:rPr>
          <w:sz w:val="22"/>
          <w:szCs w:val="22"/>
        </w:rPr>
        <w:t xml:space="preserve">nsured adherence </w:t>
      </w:r>
      <w:bookmarkStart w:id="0" w:name="_GoBack"/>
      <w:bookmarkEnd w:id="0"/>
      <w:r w:rsidR="006A07ED">
        <w:rPr>
          <w:sz w:val="22"/>
          <w:szCs w:val="22"/>
        </w:rPr>
        <w:t>to Census Bureau and OPM design standards</w:t>
      </w:r>
    </w:p>
    <w:p w14:paraId="0A401A4C" w14:textId="554BB0E6" w:rsidR="006A07ED" w:rsidRDefault="0049547F" w:rsidP="006A07ED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Familiar</w:t>
      </w:r>
      <w:r w:rsidR="006A07ED">
        <w:rPr>
          <w:sz w:val="22"/>
          <w:szCs w:val="22"/>
        </w:rPr>
        <w:t xml:space="preserve"> with Agile </w:t>
      </w:r>
      <w:r w:rsidR="008D0243">
        <w:rPr>
          <w:sz w:val="22"/>
          <w:szCs w:val="22"/>
        </w:rPr>
        <w:t>methodology</w:t>
      </w:r>
    </w:p>
    <w:p w14:paraId="583D78D3" w14:textId="77777777" w:rsidR="00DA0FAE" w:rsidRPr="006705DB" w:rsidRDefault="00DA0FAE" w:rsidP="007966D1">
      <w:pPr>
        <w:pStyle w:val="ListParagraph"/>
        <w:numPr>
          <w:ilvl w:val="0"/>
          <w:numId w:val="17"/>
        </w:numPr>
        <w:rPr>
          <w:b/>
          <w:sz w:val="22"/>
          <w:szCs w:val="22"/>
        </w:rPr>
      </w:pPr>
      <w:r w:rsidRPr="006705DB">
        <w:rPr>
          <w:b/>
          <w:sz w:val="22"/>
          <w:szCs w:val="22"/>
        </w:rPr>
        <w:t xml:space="preserve">Analyzed state government financial/tax data </w:t>
      </w:r>
      <w:r w:rsidR="001458B0">
        <w:rPr>
          <w:b/>
          <w:sz w:val="22"/>
          <w:szCs w:val="22"/>
        </w:rPr>
        <w:t>for</w:t>
      </w:r>
      <w:r w:rsidRPr="006705DB">
        <w:rPr>
          <w:b/>
          <w:sz w:val="22"/>
          <w:szCs w:val="22"/>
        </w:rPr>
        <w:t xml:space="preserve"> the Annual Survey of State Government Finances and Quarterly Survey of State and Local Government Tax Revenue </w:t>
      </w:r>
    </w:p>
    <w:p w14:paraId="49511EBA" w14:textId="77777777" w:rsidR="004D5683" w:rsidRDefault="00DA0FAE" w:rsidP="00AF19AA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4D5683">
        <w:rPr>
          <w:sz w:val="22"/>
          <w:szCs w:val="22"/>
        </w:rPr>
        <w:t xml:space="preserve">Collected financial data/tax statistics from </w:t>
      </w:r>
      <w:r w:rsidR="006A07ED">
        <w:rPr>
          <w:sz w:val="22"/>
          <w:szCs w:val="22"/>
        </w:rPr>
        <w:t>a large sample of</w:t>
      </w:r>
      <w:r w:rsidRPr="004D5683">
        <w:rPr>
          <w:sz w:val="22"/>
          <w:szCs w:val="22"/>
        </w:rPr>
        <w:t xml:space="preserve"> </w:t>
      </w:r>
      <w:r w:rsidR="006A07ED">
        <w:rPr>
          <w:sz w:val="22"/>
          <w:szCs w:val="22"/>
        </w:rPr>
        <w:t xml:space="preserve">state and local </w:t>
      </w:r>
      <w:r w:rsidR="001458B0" w:rsidRPr="004D5683">
        <w:rPr>
          <w:sz w:val="22"/>
          <w:szCs w:val="22"/>
        </w:rPr>
        <w:t>g</w:t>
      </w:r>
      <w:r w:rsidRPr="004D5683">
        <w:rPr>
          <w:sz w:val="22"/>
          <w:szCs w:val="22"/>
        </w:rPr>
        <w:t xml:space="preserve">overnment </w:t>
      </w:r>
      <w:r w:rsidR="001458B0" w:rsidRPr="004D5683">
        <w:rPr>
          <w:sz w:val="22"/>
          <w:szCs w:val="22"/>
        </w:rPr>
        <w:t>a</w:t>
      </w:r>
      <w:r w:rsidR="004D5683">
        <w:rPr>
          <w:sz w:val="22"/>
          <w:szCs w:val="22"/>
        </w:rPr>
        <w:t>gencies</w:t>
      </w:r>
    </w:p>
    <w:p w14:paraId="4814AAE0" w14:textId="2B1FAC52" w:rsidR="00DA0FAE" w:rsidRPr="004D5683" w:rsidRDefault="00DA0FAE" w:rsidP="00AF19AA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4D5683">
        <w:rPr>
          <w:sz w:val="22"/>
          <w:szCs w:val="22"/>
        </w:rPr>
        <w:t>Analyzed</w:t>
      </w:r>
      <w:r w:rsidR="008D0243">
        <w:rPr>
          <w:sz w:val="22"/>
          <w:szCs w:val="22"/>
        </w:rPr>
        <w:t xml:space="preserve"> </w:t>
      </w:r>
      <w:r w:rsidRPr="004D5683">
        <w:rPr>
          <w:sz w:val="22"/>
          <w:szCs w:val="22"/>
        </w:rPr>
        <w:t xml:space="preserve">and </w:t>
      </w:r>
      <w:r w:rsidR="0049547F">
        <w:rPr>
          <w:sz w:val="22"/>
          <w:szCs w:val="22"/>
        </w:rPr>
        <w:t>compiled financial data using MS Excel and an</w:t>
      </w:r>
      <w:r w:rsidRPr="004D5683">
        <w:rPr>
          <w:sz w:val="22"/>
          <w:szCs w:val="22"/>
        </w:rPr>
        <w:t xml:space="preserve"> in-house data processing system </w:t>
      </w:r>
      <w:r w:rsidR="006A07ED">
        <w:rPr>
          <w:sz w:val="22"/>
          <w:szCs w:val="22"/>
        </w:rPr>
        <w:t xml:space="preserve">and </w:t>
      </w:r>
      <w:r w:rsidR="008D0243">
        <w:rPr>
          <w:sz w:val="22"/>
          <w:szCs w:val="22"/>
        </w:rPr>
        <w:t>crosswalk/coding</w:t>
      </w:r>
      <w:r w:rsidR="006A07ED">
        <w:rPr>
          <w:sz w:val="22"/>
          <w:szCs w:val="22"/>
        </w:rPr>
        <w:t xml:space="preserve"> structure</w:t>
      </w:r>
    </w:p>
    <w:p w14:paraId="5BEC1D07" w14:textId="77777777" w:rsidR="00DA0FAE" w:rsidRDefault="006A07ED" w:rsidP="00B250B1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Addressed </w:t>
      </w:r>
      <w:r w:rsidR="00DA0FAE">
        <w:rPr>
          <w:sz w:val="22"/>
          <w:szCs w:val="22"/>
        </w:rPr>
        <w:t xml:space="preserve">inconsistencies </w:t>
      </w:r>
      <w:r w:rsidR="00DA0FAE" w:rsidRPr="00472789">
        <w:rPr>
          <w:sz w:val="22"/>
          <w:szCs w:val="22"/>
        </w:rPr>
        <w:t xml:space="preserve">in data by contacting respondents </w:t>
      </w:r>
      <w:r w:rsidR="00DA0FAE">
        <w:rPr>
          <w:sz w:val="22"/>
          <w:szCs w:val="22"/>
        </w:rPr>
        <w:t xml:space="preserve">or </w:t>
      </w:r>
      <w:r>
        <w:rPr>
          <w:sz w:val="22"/>
          <w:szCs w:val="22"/>
        </w:rPr>
        <w:t>re</w:t>
      </w:r>
      <w:r w:rsidR="00DA0FAE" w:rsidRPr="00472789">
        <w:rPr>
          <w:sz w:val="22"/>
          <w:szCs w:val="22"/>
        </w:rPr>
        <w:t>searchi</w:t>
      </w:r>
      <w:r w:rsidR="00DA0FAE">
        <w:rPr>
          <w:sz w:val="22"/>
          <w:szCs w:val="22"/>
        </w:rPr>
        <w:t>ng</w:t>
      </w:r>
      <w:r w:rsidR="00DA0FAE" w:rsidRPr="00472789">
        <w:rPr>
          <w:sz w:val="22"/>
          <w:szCs w:val="22"/>
        </w:rPr>
        <w:t xml:space="preserve"> state financial records and policy</w:t>
      </w:r>
    </w:p>
    <w:p w14:paraId="0C228497" w14:textId="77777777" w:rsidR="00DA0FAE" w:rsidRPr="00B250B1" w:rsidRDefault="006A07ED" w:rsidP="00B250B1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Conducted</w:t>
      </w:r>
      <w:r w:rsidR="00DA0FAE">
        <w:rPr>
          <w:sz w:val="22"/>
          <w:szCs w:val="22"/>
        </w:rPr>
        <w:t xml:space="preserve"> peer reviews of </w:t>
      </w:r>
      <w:r>
        <w:rPr>
          <w:sz w:val="22"/>
          <w:szCs w:val="22"/>
        </w:rPr>
        <w:t xml:space="preserve">coworkers’ </w:t>
      </w:r>
      <w:r w:rsidR="00DA0FAE">
        <w:rPr>
          <w:sz w:val="22"/>
          <w:szCs w:val="22"/>
        </w:rPr>
        <w:t>data analysis</w:t>
      </w:r>
    </w:p>
    <w:p w14:paraId="23454FAD" w14:textId="42C4EC06" w:rsidR="00CC4128" w:rsidRDefault="00CC4128" w:rsidP="00AF19AA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Wrote </w:t>
      </w:r>
      <w:r w:rsidR="00107DAE">
        <w:rPr>
          <w:sz w:val="22"/>
          <w:szCs w:val="22"/>
        </w:rPr>
        <w:t xml:space="preserve">and edited </w:t>
      </w:r>
      <w:r>
        <w:rPr>
          <w:sz w:val="22"/>
          <w:szCs w:val="22"/>
        </w:rPr>
        <w:t xml:space="preserve">detailed user information sheets </w:t>
      </w:r>
      <w:r w:rsidR="006A07ED">
        <w:rPr>
          <w:sz w:val="22"/>
          <w:szCs w:val="22"/>
        </w:rPr>
        <w:t xml:space="preserve">to describe </w:t>
      </w:r>
      <w:r w:rsidR="00CD643C">
        <w:rPr>
          <w:sz w:val="22"/>
          <w:szCs w:val="22"/>
        </w:rPr>
        <w:t>various details about findings</w:t>
      </w:r>
    </w:p>
    <w:p w14:paraId="350E69E1" w14:textId="77777777" w:rsidR="006A07ED" w:rsidRDefault="006A07ED" w:rsidP="00AF19AA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Utilized various data visualization methods to highlight data trends</w:t>
      </w:r>
    </w:p>
    <w:p w14:paraId="0500A1E7" w14:textId="77777777" w:rsidR="001458B0" w:rsidRDefault="001458B0" w:rsidP="00AF19AA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Prese</w:t>
      </w:r>
      <w:r w:rsidR="006A07ED">
        <w:rPr>
          <w:sz w:val="22"/>
          <w:szCs w:val="22"/>
        </w:rPr>
        <w:t>nted findings to division chief</w:t>
      </w:r>
      <w:r>
        <w:rPr>
          <w:sz w:val="22"/>
          <w:szCs w:val="22"/>
        </w:rPr>
        <w:t xml:space="preserve"> and </w:t>
      </w:r>
      <w:r w:rsidR="006A07ED">
        <w:rPr>
          <w:sz w:val="22"/>
          <w:szCs w:val="22"/>
        </w:rPr>
        <w:t>other senior management</w:t>
      </w:r>
      <w:r>
        <w:rPr>
          <w:sz w:val="22"/>
          <w:szCs w:val="22"/>
        </w:rPr>
        <w:t xml:space="preserve"> quarterly</w:t>
      </w:r>
    </w:p>
    <w:p w14:paraId="044FC123" w14:textId="77777777" w:rsidR="00107DAE" w:rsidRPr="00107DAE" w:rsidRDefault="00107DAE" w:rsidP="00107DAE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Provided</w:t>
      </w:r>
      <w:r w:rsidRPr="0040001C">
        <w:rPr>
          <w:sz w:val="22"/>
          <w:szCs w:val="22"/>
        </w:rPr>
        <w:t xml:space="preserve"> input on survey/form design and proofread for errors, inconsistencies, and unclear wording</w:t>
      </w:r>
      <w:r w:rsidR="006A07ED">
        <w:rPr>
          <w:sz w:val="22"/>
          <w:szCs w:val="22"/>
        </w:rPr>
        <w:t xml:space="preserve"> while insuring adherence to Census Bureau and OPM standards</w:t>
      </w:r>
    </w:p>
    <w:p w14:paraId="02B10142" w14:textId="77777777" w:rsidR="00DA0FAE" w:rsidRPr="009F4E8B" w:rsidRDefault="00DA0FAE" w:rsidP="00A91552">
      <w:pPr>
        <w:pStyle w:val="ListParagraph"/>
        <w:numPr>
          <w:ilvl w:val="0"/>
          <w:numId w:val="17"/>
        </w:numPr>
        <w:rPr>
          <w:b/>
          <w:sz w:val="22"/>
          <w:szCs w:val="22"/>
        </w:rPr>
      </w:pPr>
      <w:r w:rsidRPr="009F4E8B">
        <w:rPr>
          <w:b/>
          <w:sz w:val="22"/>
          <w:szCs w:val="22"/>
        </w:rPr>
        <w:t xml:space="preserve">Maintained personal contact and provided tactful customer service to </w:t>
      </w:r>
      <w:r w:rsidR="00107DAE" w:rsidRPr="009F4E8B">
        <w:rPr>
          <w:b/>
          <w:sz w:val="22"/>
          <w:szCs w:val="22"/>
        </w:rPr>
        <w:t xml:space="preserve">over 5,000 separate </w:t>
      </w:r>
      <w:r w:rsidRPr="009F4E8B">
        <w:rPr>
          <w:b/>
          <w:sz w:val="22"/>
          <w:szCs w:val="22"/>
        </w:rPr>
        <w:t xml:space="preserve">local and state government data users and providers </w:t>
      </w:r>
    </w:p>
    <w:p w14:paraId="5B89F487" w14:textId="77777777" w:rsidR="00DA0FAE" w:rsidRDefault="009F4E8B" w:rsidP="0040001C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Upon release of data, r</w:t>
      </w:r>
      <w:r w:rsidR="00DA0FAE">
        <w:rPr>
          <w:sz w:val="22"/>
          <w:szCs w:val="22"/>
        </w:rPr>
        <w:t xml:space="preserve">esponded to questions from data users </w:t>
      </w:r>
      <w:r>
        <w:rPr>
          <w:sz w:val="22"/>
          <w:szCs w:val="22"/>
        </w:rPr>
        <w:t xml:space="preserve">(reporters, </w:t>
      </w:r>
      <w:r w:rsidR="001458B0">
        <w:rPr>
          <w:sz w:val="22"/>
          <w:szCs w:val="22"/>
        </w:rPr>
        <w:t>tax/economic experts)</w:t>
      </w:r>
      <w:r>
        <w:rPr>
          <w:sz w:val="22"/>
          <w:szCs w:val="22"/>
        </w:rPr>
        <w:t xml:space="preserve"> </w:t>
      </w:r>
      <w:r w:rsidR="00DA0FAE">
        <w:rPr>
          <w:sz w:val="22"/>
          <w:szCs w:val="22"/>
        </w:rPr>
        <w:t>and providers</w:t>
      </w:r>
    </w:p>
    <w:p w14:paraId="5676B7AF" w14:textId="77777777" w:rsidR="00DA0FAE" w:rsidRDefault="00DA0FAE" w:rsidP="0040001C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Assisted data providers with technical issues (website login issues, password resets, etc.)</w:t>
      </w:r>
    </w:p>
    <w:p w14:paraId="2371A0D9" w14:textId="77777777" w:rsidR="00DA0FAE" w:rsidRPr="008C145F" w:rsidRDefault="00DA0FAE" w:rsidP="00A91552">
      <w:pPr>
        <w:pStyle w:val="ListParagraph"/>
        <w:rPr>
          <w:sz w:val="16"/>
          <w:szCs w:val="16"/>
        </w:rPr>
      </w:pPr>
    </w:p>
    <w:p w14:paraId="59346A5D" w14:textId="77777777" w:rsidR="00DA0FAE" w:rsidRPr="00472789" w:rsidRDefault="00DA0FAE" w:rsidP="00A152E4">
      <w:pPr>
        <w:ind w:left="360"/>
        <w:rPr>
          <w:sz w:val="22"/>
          <w:szCs w:val="22"/>
        </w:rPr>
      </w:pPr>
      <w:proofErr w:type="spellStart"/>
      <w:r w:rsidRPr="00472789">
        <w:rPr>
          <w:b/>
          <w:sz w:val="22"/>
          <w:szCs w:val="22"/>
        </w:rPr>
        <w:t>Cedarbrook</w:t>
      </w:r>
      <w:proofErr w:type="spellEnd"/>
      <w:r w:rsidRPr="00472789">
        <w:rPr>
          <w:b/>
          <w:sz w:val="22"/>
          <w:szCs w:val="22"/>
        </w:rPr>
        <w:t xml:space="preserve"> Clinic LLC</w:t>
      </w:r>
      <w:r w:rsidRPr="00472789">
        <w:rPr>
          <w:b/>
          <w:sz w:val="22"/>
          <w:szCs w:val="22"/>
        </w:rPr>
        <w:tab/>
      </w:r>
      <w:r w:rsidRPr="00472789">
        <w:rPr>
          <w:b/>
          <w:sz w:val="22"/>
          <w:szCs w:val="22"/>
        </w:rPr>
        <w:tab/>
      </w:r>
      <w:r w:rsidRPr="00472789">
        <w:rPr>
          <w:b/>
          <w:sz w:val="22"/>
          <w:szCs w:val="22"/>
        </w:rPr>
        <w:tab/>
      </w:r>
      <w:r w:rsidRPr="00472789">
        <w:rPr>
          <w:b/>
          <w:sz w:val="22"/>
          <w:szCs w:val="22"/>
        </w:rPr>
        <w:tab/>
      </w:r>
      <w:r w:rsidRPr="00472789">
        <w:rPr>
          <w:b/>
          <w:sz w:val="22"/>
          <w:szCs w:val="22"/>
        </w:rPr>
        <w:tab/>
      </w:r>
      <w:r w:rsidRPr="00472789">
        <w:rPr>
          <w:b/>
          <w:sz w:val="22"/>
          <w:szCs w:val="22"/>
        </w:rPr>
        <w:tab/>
      </w:r>
      <w:r w:rsidRPr="00472789">
        <w:rPr>
          <w:b/>
          <w:sz w:val="22"/>
          <w:szCs w:val="22"/>
        </w:rPr>
        <w:tab/>
      </w:r>
      <w:r w:rsidRPr="00472789">
        <w:rPr>
          <w:b/>
          <w:sz w:val="22"/>
          <w:szCs w:val="22"/>
        </w:rPr>
        <w:tab/>
      </w:r>
      <w:r w:rsidRPr="00472789">
        <w:rPr>
          <w:b/>
          <w:sz w:val="22"/>
          <w:szCs w:val="22"/>
        </w:rPr>
        <w:tab/>
        <w:t>Rockville, MD</w:t>
      </w:r>
      <w:r w:rsidRPr="00472789">
        <w:rPr>
          <w:b/>
          <w:sz w:val="22"/>
          <w:szCs w:val="22"/>
        </w:rPr>
        <w:br/>
      </w:r>
      <w:r w:rsidRPr="00472789">
        <w:rPr>
          <w:i/>
          <w:sz w:val="22"/>
          <w:szCs w:val="22"/>
        </w:rPr>
        <w:t>Receptionist/Office Assistant</w:t>
      </w:r>
      <w:r w:rsidRPr="00472789">
        <w:rPr>
          <w:i/>
          <w:sz w:val="22"/>
          <w:szCs w:val="22"/>
        </w:rPr>
        <w:tab/>
      </w:r>
      <w:r w:rsidRPr="00472789">
        <w:rPr>
          <w:sz w:val="22"/>
          <w:szCs w:val="22"/>
        </w:rPr>
        <w:tab/>
      </w:r>
      <w:r w:rsidRPr="00472789">
        <w:rPr>
          <w:sz w:val="22"/>
          <w:szCs w:val="22"/>
        </w:rPr>
        <w:tab/>
      </w:r>
      <w:r w:rsidRPr="00472789">
        <w:rPr>
          <w:sz w:val="22"/>
          <w:szCs w:val="22"/>
        </w:rPr>
        <w:tab/>
      </w:r>
      <w:r w:rsidRPr="00472789">
        <w:rPr>
          <w:sz w:val="22"/>
          <w:szCs w:val="22"/>
        </w:rPr>
        <w:tab/>
      </w:r>
      <w:r w:rsidRPr="00472789">
        <w:rPr>
          <w:sz w:val="22"/>
          <w:szCs w:val="22"/>
        </w:rPr>
        <w:tab/>
      </w:r>
      <w:r w:rsidRPr="00472789">
        <w:rPr>
          <w:sz w:val="22"/>
          <w:szCs w:val="22"/>
        </w:rPr>
        <w:tab/>
      </w:r>
      <w:r w:rsidRPr="00472789">
        <w:rPr>
          <w:sz w:val="22"/>
          <w:szCs w:val="22"/>
        </w:rPr>
        <w:tab/>
      </w:r>
      <w:r w:rsidRPr="00472789">
        <w:rPr>
          <w:i/>
          <w:sz w:val="22"/>
          <w:szCs w:val="22"/>
        </w:rPr>
        <w:t>(5/09~8/09)</w:t>
      </w:r>
    </w:p>
    <w:p w14:paraId="4AE16134" w14:textId="77777777" w:rsidR="00DA0FAE" w:rsidRPr="00472789" w:rsidRDefault="00DA0FAE" w:rsidP="007E33CB">
      <w:pPr>
        <w:ind w:left="720"/>
        <w:rPr>
          <w:i/>
          <w:sz w:val="22"/>
          <w:szCs w:val="22"/>
          <w:u w:val="single"/>
        </w:rPr>
      </w:pPr>
      <w:proofErr w:type="spellStart"/>
      <w:r w:rsidRPr="00472789">
        <w:rPr>
          <w:i/>
          <w:sz w:val="22"/>
          <w:szCs w:val="22"/>
        </w:rPr>
        <w:t>Cedarbro</w:t>
      </w:r>
      <w:r>
        <w:rPr>
          <w:i/>
          <w:sz w:val="22"/>
          <w:szCs w:val="22"/>
        </w:rPr>
        <w:t>ok</w:t>
      </w:r>
      <w:proofErr w:type="spellEnd"/>
      <w:r>
        <w:rPr>
          <w:i/>
          <w:sz w:val="22"/>
          <w:szCs w:val="22"/>
        </w:rPr>
        <w:t xml:space="preserve"> Clinic is a</w:t>
      </w:r>
      <w:r w:rsidRPr="00472789">
        <w:rPr>
          <w:i/>
          <w:sz w:val="22"/>
          <w:szCs w:val="22"/>
        </w:rPr>
        <w:t xml:space="preserve"> psychiatry office where patients can receive psychiatri</w:t>
      </w:r>
      <w:r>
        <w:rPr>
          <w:i/>
          <w:sz w:val="22"/>
          <w:szCs w:val="22"/>
        </w:rPr>
        <w:t>c treatment or other</w:t>
      </w:r>
      <w:r w:rsidRPr="00472789">
        <w:rPr>
          <w:i/>
          <w:sz w:val="22"/>
          <w:szCs w:val="22"/>
        </w:rPr>
        <w:t xml:space="preserve"> counseling</w:t>
      </w:r>
    </w:p>
    <w:p w14:paraId="435AE58D" w14:textId="77777777" w:rsidR="00DA0FAE" w:rsidRPr="00472789" w:rsidRDefault="00DA0FAE" w:rsidP="007756AD">
      <w:pPr>
        <w:numPr>
          <w:ilvl w:val="0"/>
          <w:numId w:val="10"/>
        </w:numPr>
        <w:rPr>
          <w:sz w:val="22"/>
          <w:szCs w:val="22"/>
          <w:u w:val="single"/>
        </w:rPr>
      </w:pPr>
      <w:r w:rsidRPr="00472789">
        <w:rPr>
          <w:sz w:val="22"/>
          <w:szCs w:val="22"/>
        </w:rPr>
        <w:t>Handled all logistics related to filing insurance claims and payments on a daily basis</w:t>
      </w:r>
    </w:p>
    <w:p w14:paraId="11252E03" w14:textId="77777777" w:rsidR="00DA0FAE" w:rsidRPr="00472789" w:rsidRDefault="00DA0FAE" w:rsidP="001433AC">
      <w:pPr>
        <w:numPr>
          <w:ilvl w:val="0"/>
          <w:numId w:val="10"/>
        </w:numPr>
        <w:rPr>
          <w:sz w:val="22"/>
          <w:szCs w:val="22"/>
          <w:u w:val="single"/>
        </w:rPr>
      </w:pPr>
      <w:r w:rsidRPr="00472789">
        <w:rPr>
          <w:sz w:val="22"/>
          <w:szCs w:val="22"/>
        </w:rPr>
        <w:t xml:space="preserve">Created various patient data reports and performed analyses at the </w:t>
      </w:r>
      <w:r w:rsidR="00D235E9">
        <w:rPr>
          <w:sz w:val="22"/>
          <w:szCs w:val="22"/>
        </w:rPr>
        <w:t>p</w:t>
      </w:r>
      <w:r w:rsidRPr="00472789">
        <w:rPr>
          <w:sz w:val="22"/>
          <w:szCs w:val="22"/>
        </w:rPr>
        <w:t>hysician’s request</w:t>
      </w:r>
    </w:p>
    <w:p w14:paraId="5A62F01F" w14:textId="77777777" w:rsidR="00DA0FAE" w:rsidRPr="00472789" w:rsidRDefault="00DA0FAE" w:rsidP="001433AC">
      <w:pPr>
        <w:numPr>
          <w:ilvl w:val="0"/>
          <w:numId w:val="10"/>
        </w:numPr>
        <w:rPr>
          <w:sz w:val="22"/>
          <w:szCs w:val="22"/>
          <w:u w:val="single"/>
        </w:rPr>
      </w:pPr>
      <w:r w:rsidRPr="00472789">
        <w:rPr>
          <w:sz w:val="22"/>
          <w:szCs w:val="22"/>
        </w:rPr>
        <w:t>Generated physicians’ payroll reports on a bi-weekly basis using daily bookkeeping statements</w:t>
      </w:r>
    </w:p>
    <w:p w14:paraId="20A2B699" w14:textId="77777777" w:rsidR="00DA0FAE" w:rsidRPr="00472789" w:rsidRDefault="00DA0FAE" w:rsidP="007756AD">
      <w:pPr>
        <w:numPr>
          <w:ilvl w:val="0"/>
          <w:numId w:val="10"/>
        </w:numPr>
        <w:rPr>
          <w:sz w:val="22"/>
          <w:szCs w:val="22"/>
          <w:u w:val="single"/>
        </w:rPr>
      </w:pPr>
      <w:r w:rsidRPr="00472789">
        <w:rPr>
          <w:sz w:val="22"/>
          <w:szCs w:val="22"/>
        </w:rPr>
        <w:t xml:space="preserve">Responsible for maintaining a daily bookkeeping log, depositing checks, scheduling patient appointments, </w:t>
      </w:r>
      <w:r>
        <w:rPr>
          <w:sz w:val="22"/>
          <w:szCs w:val="22"/>
        </w:rPr>
        <w:t>etc.</w:t>
      </w:r>
    </w:p>
    <w:p w14:paraId="1D43BD30" w14:textId="77777777" w:rsidR="00DA0FAE" w:rsidRPr="008C145F" w:rsidRDefault="00DA0FAE" w:rsidP="007E33CB">
      <w:pPr>
        <w:ind w:firstLine="360"/>
        <w:rPr>
          <w:sz w:val="16"/>
          <w:szCs w:val="16"/>
        </w:rPr>
      </w:pPr>
    </w:p>
    <w:p w14:paraId="4ABD975B" w14:textId="77777777" w:rsidR="00DA0FAE" w:rsidRPr="008C145F" w:rsidRDefault="00DA0FAE" w:rsidP="00D66D8B">
      <w:pPr>
        <w:rPr>
          <w:b/>
          <w:i/>
          <w:sz w:val="16"/>
          <w:szCs w:val="16"/>
        </w:rPr>
      </w:pPr>
    </w:p>
    <w:p w14:paraId="66644B62" w14:textId="77777777" w:rsidR="00DA0FAE" w:rsidRPr="00472789" w:rsidRDefault="00DA0FAE" w:rsidP="00D66D8B">
      <w:pPr>
        <w:rPr>
          <w:b/>
          <w:i/>
          <w:sz w:val="22"/>
          <w:szCs w:val="22"/>
        </w:rPr>
      </w:pPr>
      <w:r w:rsidRPr="00472789">
        <w:rPr>
          <w:b/>
          <w:i/>
          <w:sz w:val="22"/>
          <w:szCs w:val="22"/>
        </w:rPr>
        <w:t>TECHNICAL PROFICIENCY</w:t>
      </w:r>
      <w:r w:rsidR="002A317E">
        <w:rPr>
          <w:b/>
          <w:i/>
          <w:sz w:val="22"/>
          <w:szCs w:val="22"/>
        </w:rPr>
        <w:t>/OTHER DETAILS</w:t>
      </w:r>
      <w:r w:rsidRPr="00472789">
        <w:rPr>
          <w:b/>
          <w:i/>
          <w:sz w:val="22"/>
          <w:szCs w:val="22"/>
        </w:rPr>
        <w:t>:</w:t>
      </w:r>
    </w:p>
    <w:p w14:paraId="30ACD9D3" w14:textId="4ACCF240" w:rsidR="00DA0FAE" w:rsidRDefault="002A317E" w:rsidP="00D66D8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Proficient with</w:t>
      </w:r>
      <w:r w:rsidR="0049547F">
        <w:rPr>
          <w:sz w:val="22"/>
          <w:szCs w:val="22"/>
        </w:rPr>
        <w:t xml:space="preserve"> MS Word, Excel, </w:t>
      </w:r>
      <w:proofErr w:type="spellStart"/>
      <w:r w:rsidR="0049547F">
        <w:rPr>
          <w:sz w:val="22"/>
          <w:szCs w:val="22"/>
        </w:rPr>
        <w:t>Powerpoint</w:t>
      </w:r>
      <w:proofErr w:type="spellEnd"/>
    </w:p>
    <w:p w14:paraId="0FC59ADD" w14:textId="2E55503C" w:rsidR="008D0243" w:rsidRPr="00472789" w:rsidRDefault="008D0243" w:rsidP="00D66D8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experience with TOAD/Oracle Database/SQL</w:t>
      </w:r>
    </w:p>
    <w:p w14:paraId="722D4AB7" w14:textId="77777777" w:rsidR="00DA0FAE" w:rsidRDefault="00DA0FAE" w:rsidP="00D66D8B">
      <w:pPr>
        <w:numPr>
          <w:ilvl w:val="0"/>
          <w:numId w:val="1"/>
        </w:numPr>
        <w:rPr>
          <w:sz w:val="22"/>
          <w:szCs w:val="22"/>
        </w:rPr>
      </w:pPr>
      <w:r w:rsidRPr="00472789">
        <w:rPr>
          <w:sz w:val="22"/>
          <w:szCs w:val="22"/>
        </w:rPr>
        <w:t>Typing: 70 WPM</w:t>
      </w:r>
    </w:p>
    <w:p w14:paraId="4E98513B" w14:textId="77777777" w:rsidR="00DA0FAE" w:rsidRDefault="00DA0FAE" w:rsidP="00D66D8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Able to communicate effectively, both in writing and speech.  </w:t>
      </w:r>
    </w:p>
    <w:p w14:paraId="44711CED" w14:textId="77777777" w:rsidR="006A07ED" w:rsidRDefault="006A07ED" w:rsidP="00D66D8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 Citizen (able to obtain government clearance)</w:t>
      </w:r>
    </w:p>
    <w:p w14:paraId="426F776E" w14:textId="77777777" w:rsidR="00DA0FAE" w:rsidRPr="008C145F" w:rsidRDefault="00DA0FAE" w:rsidP="008C145F">
      <w:pPr>
        <w:ind w:left="360"/>
        <w:rPr>
          <w:sz w:val="16"/>
          <w:szCs w:val="16"/>
        </w:rPr>
      </w:pPr>
    </w:p>
    <w:p w14:paraId="49458DCD" w14:textId="77777777" w:rsidR="00DA0FAE" w:rsidRPr="00472789" w:rsidRDefault="00DA0FAE" w:rsidP="00452A8A">
      <w:pPr>
        <w:rPr>
          <w:sz w:val="22"/>
          <w:szCs w:val="22"/>
        </w:rPr>
      </w:pPr>
      <w:r w:rsidRPr="00472789">
        <w:rPr>
          <w:b/>
          <w:i/>
          <w:sz w:val="22"/>
          <w:szCs w:val="22"/>
        </w:rPr>
        <w:t xml:space="preserve">REFERENCES:   </w:t>
      </w:r>
      <w:r>
        <w:rPr>
          <w:sz w:val="22"/>
          <w:szCs w:val="22"/>
        </w:rPr>
        <w:t>Available upon request.</w:t>
      </w:r>
    </w:p>
    <w:sectPr w:rsidR="00DA0FAE" w:rsidRPr="00472789" w:rsidSect="00F56F03">
      <w:pgSz w:w="12240" w:h="15840"/>
      <w:pgMar w:top="446" w:right="446" w:bottom="302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706B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5F4A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3492B0C"/>
    <w:multiLevelType w:val="hybridMultilevel"/>
    <w:tmpl w:val="1C146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FF1596"/>
    <w:multiLevelType w:val="hybridMultilevel"/>
    <w:tmpl w:val="AE324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234E70"/>
    <w:multiLevelType w:val="hybridMultilevel"/>
    <w:tmpl w:val="A3E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63EA3"/>
    <w:multiLevelType w:val="hybridMultilevel"/>
    <w:tmpl w:val="4FF03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C81BD9"/>
    <w:multiLevelType w:val="hybridMultilevel"/>
    <w:tmpl w:val="112070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B97BA2"/>
    <w:multiLevelType w:val="hybridMultilevel"/>
    <w:tmpl w:val="9E34B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7820CA"/>
    <w:multiLevelType w:val="hybridMultilevel"/>
    <w:tmpl w:val="49DAB97E"/>
    <w:lvl w:ilvl="0" w:tplc="563EE9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0516D"/>
    <w:multiLevelType w:val="hybridMultilevel"/>
    <w:tmpl w:val="2E2A7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BC1D77"/>
    <w:multiLevelType w:val="hybridMultilevel"/>
    <w:tmpl w:val="2F38D5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84320A7"/>
    <w:multiLevelType w:val="hybridMultilevel"/>
    <w:tmpl w:val="C4C40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9D3D97"/>
    <w:multiLevelType w:val="hybridMultilevel"/>
    <w:tmpl w:val="34003C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AC6F90"/>
    <w:multiLevelType w:val="hybridMultilevel"/>
    <w:tmpl w:val="81FABF9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C2911CA"/>
    <w:multiLevelType w:val="hybridMultilevel"/>
    <w:tmpl w:val="4B1606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B85AD4"/>
    <w:multiLevelType w:val="hybridMultilevel"/>
    <w:tmpl w:val="6B6C6F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967B6E"/>
    <w:multiLevelType w:val="hybridMultilevel"/>
    <w:tmpl w:val="D96EE6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7F2894"/>
    <w:multiLevelType w:val="hybridMultilevel"/>
    <w:tmpl w:val="D63EB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5"/>
  </w:num>
  <w:num w:numId="5">
    <w:abstractNumId w:val="14"/>
  </w:num>
  <w:num w:numId="6">
    <w:abstractNumId w:val="13"/>
  </w:num>
  <w:num w:numId="7">
    <w:abstractNumId w:val="11"/>
  </w:num>
  <w:num w:numId="8">
    <w:abstractNumId w:val="6"/>
  </w:num>
  <w:num w:numId="9">
    <w:abstractNumId w:val="7"/>
  </w:num>
  <w:num w:numId="10">
    <w:abstractNumId w:val="3"/>
  </w:num>
  <w:num w:numId="11">
    <w:abstractNumId w:val="17"/>
  </w:num>
  <w:num w:numId="12">
    <w:abstractNumId w:val="9"/>
  </w:num>
  <w:num w:numId="13">
    <w:abstractNumId w:val="16"/>
  </w:num>
  <w:num w:numId="14">
    <w:abstractNumId w:val="1"/>
  </w:num>
  <w:num w:numId="15">
    <w:abstractNumId w:val="2"/>
  </w:num>
  <w:num w:numId="16">
    <w:abstractNumId w:val="8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7E56B1"/>
    <w:rsid w:val="000569CB"/>
    <w:rsid w:val="000A198D"/>
    <w:rsid w:val="000C123A"/>
    <w:rsid w:val="000D0CD0"/>
    <w:rsid w:val="000E183F"/>
    <w:rsid w:val="00107DAE"/>
    <w:rsid w:val="0014289C"/>
    <w:rsid w:val="001433AC"/>
    <w:rsid w:val="001458B0"/>
    <w:rsid w:val="001D0B2E"/>
    <w:rsid w:val="001E0BB1"/>
    <w:rsid w:val="001F0C39"/>
    <w:rsid w:val="001F2D43"/>
    <w:rsid w:val="002170A4"/>
    <w:rsid w:val="002179D0"/>
    <w:rsid w:val="0023645E"/>
    <w:rsid w:val="002924A3"/>
    <w:rsid w:val="002A317E"/>
    <w:rsid w:val="002D6F3C"/>
    <w:rsid w:val="0031269F"/>
    <w:rsid w:val="00352576"/>
    <w:rsid w:val="00352B5E"/>
    <w:rsid w:val="00373C94"/>
    <w:rsid w:val="003C24F4"/>
    <w:rsid w:val="003F0EB9"/>
    <w:rsid w:val="0040001C"/>
    <w:rsid w:val="004074CD"/>
    <w:rsid w:val="00433286"/>
    <w:rsid w:val="00450C76"/>
    <w:rsid w:val="00452A8A"/>
    <w:rsid w:val="00472789"/>
    <w:rsid w:val="0049547F"/>
    <w:rsid w:val="00497882"/>
    <w:rsid w:val="004A1287"/>
    <w:rsid w:val="004C64F7"/>
    <w:rsid w:val="004D5683"/>
    <w:rsid w:val="0050484F"/>
    <w:rsid w:val="00520F7A"/>
    <w:rsid w:val="00523E52"/>
    <w:rsid w:val="00527C21"/>
    <w:rsid w:val="005468FB"/>
    <w:rsid w:val="005716E5"/>
    <w:rsid w:val="005779A0"/>
    <w:rsid w:val="005E7EB8"/>
    <w:rsid w:val="005F2015"/>
    <w:rsid w:val="0060554C"/>
    <w:rsid w:val="00620FC3"/>
    <w:rsid w:val="00636678"/>
    <w:rsid w:val="006705DB"/>
    <w:rsid w:val="00674FBE"/>
    <w:rsid w:val="006A07ED"/>
    <w:rsid w:val="006C464A"/>
    <w:rsid w:val="006D4536"/>
    <w:rsid w:val="006F283B"/>
    <w:rsid w:val="00713B20"/>
    <w:rsid w:val="00714476"/>
    <w:rsid w:val="00724E27"/>
    <w:rsid w:val="007756AD"/>
    <w:rsid w:val="007966D1"/>
    <w:rsid w:val="007E33CB"/>
    <w:rsid w:val="007E56B1"/>
    <w:rsid w:val="00845C8B"/>
    <w:rsid w:val="008656C5"/>
    <w:rsid w:val="008828D2"/>
    <w:rsid w:val="008869AA"/>
    <w:rsid w:val="008C145F"/>
    <w:rsid w:val="008C2AB7"/>
    <w:rsid w:val="008C67FE"/>
    <w:rsid w:val="008D0243"/>
    <w:rsid w:val="008E6743"/>
    <w:rsid w:val="00903981"/>
    <w:rsid w:val="009224FC"/>
    <w:rsid w:val="00935D6F"/>
    <w:rsid w:val="00956DBD"/>
    <w:rsid w:val="00966B73"/>
    <w:rsid w:val="0097300C"/>
    <w:rsid w:val="009763C0"/>
    <w:rsid w:val="009B5157"/>
    <w:rsid w:val="009D41F0"/>
    <w:rsid w:val="009E3AEE"/>
    <w:rsid w:val="009F4E8B"/>
    <w:rsid w:val="00A152E4"/>
    <w:rsid w:val="00A35ED0"/>
    <w:rsid w:val="00A63EFA"/>
    <w:rsid w:val="00A720CA"/>
    <w:rsid w:val="00A87275"/>
    <w:rsid w:val="00A91552"/>
    <w:rsid w:val="00AC158E"/>
    <w:rsid w:val="00AE4CD4"/>
    <w:rsid w:val="00AF19AA"/>
    <w:rsid w:val="00B164D0"/>
    <w:rsid w:val="00B250B1"/>
    <w:rsid w:val="00B46828"/>
    <w:rsid w:val="00B67D27"/>
    <w:rsid w:val="00B97D40"/>
    <w:rsid w:val="00BC1B85"/>
    <w:rsid w:val="00BE264D"/>
    <w:rsid w:val="00C10200"/>
    <w:rsid w:val="00C138E7"/>
    <w:rsid w:val="00C26985"/>
    <w:rsid w:val="00C612D7"/>
    <w:rsid w:val="00C836CA"/>
    <w:rsid w:val="00C946CA"/>
    <w:rsid w:val="00CB765E"/>
    <w:rsid w:val="00CC4128"/>
    <w:rsid w:val="00CD643C"/>
    <w:rsid w:val="00CE6DF6"/>
    <w:rsid w:val="00D144FB"/>
    <w:rsid w:val="00D235E9"/>
    <w:rsid w:val="00D5468A"/>
    <w:rsid w:val="00D54D72"/>
    <w:rsid w:val="00D6198E"/>
    <w:rsid w:val="00D66D8B"/>
    <w:rsid w:val="00DA0304"/>
    <w:rsid w:val="00DA0FAE"/>
    <w:rsid w:val="00DB6D60"/>
    <w:rsid w:val="00DE38F4"/>
    <w:rsid w:val="00E02081"/>
    <w:rsid w:val="00E22DB3"/>
    <w:rsid w:val="00E7090A"/>
    <w:rsid w:val="00ED1D46"/>
    <w:rsid w:val="00ED705D"/>
    <w:rsid w:val="00EF644C"/>
    <w:rsid w:val="00EF7327"/>
    <w:rsid w:val="00F2528D"/>
    <w:rsid w:val="00F52224"/>
    <w:rsid w:val="00F53F4F"/>
    <w:rsid w:val="00F53FE7"/>
    <w:rsid w:val="00F56F03"/>
    <w:rsid w:val="00F57AE2"/>
    <w:rsid w:val="00F60975"/>
    <w:rsid w:val="00F61468"/>
    <w:rsid w:val="00F727D8"/>
    <w:rsid w:val="00F84B33"/>
    <w:rsid w:val="00F86F44"/>
    <w:rsid w:val="00FC4C19"/>
    <w:rsid w:val="00FE3402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05A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2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E56B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91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2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E56B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91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py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5777ADE0</Template>
  <TotalTime>1</TotalTime>
  <Pages>1</Pages>
  <Words>469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Pyon</vt:lpstr>
    </vt:vector>
  </TitlesOfParts>
  <Company>uva</Company>
  <LinksUpToDate>false</LinksUpToDate>
  <CharactersWithSpaces>3551</CharactersWithSpaces>
  <SharedDoc>false</SharedDoc>
  <HLinks>
    <vt:vector size="6" baseType="variant">
      <vt:variant>
        <vt:i4>1507421</vt:i4>
      </vt:variant>
      <vt:variant>
        <vt:i4>6</vt:i4>
      </vt:variant>
      <vt:variant>
        <vt:i4>0</vt:i4>
      </vt:variant>
      <vt:variant>
        <vt:i4>5</vt:i4>
      </vt:variant>
      <vt:variant>
        <vt:lpwstr>mailto:danielpyon@gmail.com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Pyon</dc:title>
  <dc:creator>danielpyon</dc:creator>
  <cp:lastModifiedBy>Windows User</cp:lastModifiedBy>
  <cp:revision>3</cp:revision>
  <dcterms:created xsi:type="dcterms:W3CDTF">2015-04-07T13:07:00Z</dcterms:created>
  <dcterms:modified xsi:type="dcterms:W3CDTF">2015-04-07T13:08:00Z</dcterms:modified>
</cp:coreProperties>
</file>