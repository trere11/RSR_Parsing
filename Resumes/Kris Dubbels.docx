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4"/>
          <w:w w:val="95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5"/>
        </w:rPr>
        <w:t>DU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4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86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8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7"/>
        </w:rPr>
        <w:t>IO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17.638672"/>
          <w:szCs w:val="17.638672"/>
        </w:rPr>
      </w:pPr>
      <w:rPr/>
      <w:r>
        <w:rPr/>
        <w:pict>
          <v:shape style="width:169.076427pt;height:8.82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17.638672"/>
          <w:szCs w:val="17.638672"/>
        </w:rPr>
      </w:r>
    </w:p>
    <w:p>
      <w:pPr>
        <w:spacing w:before="55" w:after="0" w:line="240" w:lineRule="auto"/>
        <w:ind w:left="105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36.1982pt;margin-top:5.078425pt;width:171.089pt;height:23.759119pt;mso-position-horizontal-relative:page;mso-position-vertical-relative:paragraph;z-index:-135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-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1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pict>
          <v:shape style="width:125.048pt;height:12.27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5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YM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152" w:lineRule="auto"/>
        <w:ind w:left="396" w:right="2880" w:firstLine="-396"/>
        <w:jc w:val="left"/>
        <w:rPr>
          <w:rFonts w:ascii="Futura Medium" w:hAnsi="Futura Medium" w:cs="Futura Medium" w:eastAsia="Futura Medium"/>
          <w:sz w:val="76"/>
          <w:szCs w:val="76"/>
        </w:rPr>
      </w:pPr>
      <w:rPr/>
      <w:r>
        <w:rPr>
          <w:rFonts w:ascii="Futura Medium" w:hAnsi="Futura Medium" w:cs="Futura Medium" w:eastAsia="Futura Medium"/>
          <w:sz w:val="76"/>
          <w:szCs w:val="76"/>
          <w:spacing w:val="0"/>
          <w:w w:val="100"/>
        </w:rPr>
        <w:t>KR</w:t>
      </w:r>
      <w:r>
        <w:rPr>
          <w:rFonts w:ascii="Futura Medium" w:hAnsi="Futura Medium" w:cs="Futura Medium" w:eastAsia="Futura Medium"/>
          <w:sz w:val="76"/>
          <w:szCs w:val="76"/>
          <w:spacing w:val="-23"/>
          <w:w w:val="100"/>
        </w:rPr>
        <w:t>I</w:t>
      </w:r>
      <w:r>
        <w:rPr>
          <w:rFonts w:ascii="Futura Medium" w:hAnsi="Futura Medium" w:cs="Futura Medium" w:eastAsia="Futura Medium"/>
          <w:sz w:val="76"/>
          <w:szCs w:val="76"/>
          <w:spacing w:val="11"/>
          <w:w w:val="100"/>
        </w:rPr>
        <w:t>S</w:t>
      </w:r>
      <w:r>
        <w:rPr>
          <w:rFonts w:ascii="Futura Medium" w:hAnsi="Futura Medium" w:cs="Futura Medium" w:eastAsia="Futura Medium"/>
          <w:sz w:val="76"/>
          <w:szCs w:val="76"/>
          <w:spacing w:val="-38"/>
          <w:w w:val="100"/>
        </w:rPr>
        <w:t>TO</w:t>
      </w:r>
      <w:r>
        <w:rPr>
          <w:rFonts w:ascii="Futura Medium" w:hAnsi="Futura Medium" w:cs="Futura Medium" w:eastAsia="Futura Medium"/>
          <w:sz w:val="76"/>
          <w:szCs w:val="76"/>
          <w:spacing w:val="0"/>
          <w:w w:val="100"/>
        </w:rPr>
        <w:t>F</w:t>
      </w:r>
      <w:r>
        <w:rPr>
          <w:rFonts w:ascii="Futura Medium" w:hAnsi="Futura Medium" w:cs="Futura Medium" w:eastAsia="Futura Medium"/>
          <w:sz w:val="76"/>
          <w:szCs w:val="76"/>
          <w:spacing w:val="-44"/>
          <w:w w:val="100"/>
        </w:rPr>
        <w:t>E</w:t>
      </w:r>
      <w:r>
        <w:rPr>
          <w:rFonts w:ascii="Futura Medium" w:hAnsi="Futura Medium" w:cs="Futura Medium" w:eastAsia="Futura Medium"/>
          <w:sz w:val="76"/>
          <w:szCs w:val="76"/>
          <w:spacing w:val="0"/>
          <w:w w:val="100"/>
        </w:rPr>
        <w:t>R</w:t>
      </w:r>
      <w:r>
        <w:rPr>
          <w:rFonts w:ascii="Futura Medium" w:hAnsi="Futura Medium" w:cs="Futura Medium" w:eastAsia="Futura Medium"/>
          <w:sz w:val="76"/>
          <w:szCs w:val="76"/>
          <w:spacing w:val="0"/>
          <w:w w:val="100"/>
        </w:rPr>
        <w:t> </w:t>
      </w:r>
      <w:r>
        <w:rPr>
          <w:rFonts w:ascii="Futura Medium" w:hAnsi="Futura Medium" w:cs="Futura Medium" w:eastAsia="Futura Medium"/>
          <w:sz w:val="76"/>
          <w:szCs w:val="76"/>
          <w:spacing w:val="-46"/>
          <w:w w:val="100"/>
        </w:rPr>
        <w:t>D</w:t>
      </w:r>
      <w:r>
        <w:rPr>
          <w:rFonts w:ascii="Futura Medium" w:hAnsi="Futura Medium" w:cs="Futura Medium" w:eastAsia="Futura Medium"/>
          <w:sz w:val="76"/>
          <w:szCs w:val="76"/>
          <w:spacing w:val="-45"/>
          <w:w w:val="100"/>
        </w:rPr>
        <w:t>U</w:t>
      </w:r>
      <w:r>
        <w:rPr>
          <w:rFonts w:ascii="Futura Medium" w:hAnsi="Futura Medium" w:cs="Futura Medium" w:eastAsia="Futura Medium"/>
          <w:sz w:val="76"/>
          <w:szCs w:val="76"/>
          <w:spacing w:val="-46"/>
          <w:w w:val="100"/>
        </w:rPr>
        <w:t>B</w:t>
      </w:r>
      <w:r>
        <w:rPr>
          <w:rFonts w:ascii="Futura Medium" w:hAnsi="Futura Medium" w:cs="Futura Medium" w:eastAsia="Futura Medium"/>
          <w:sz w:val="76"/>
          <w:szCs w:val="76"/>
          <w:spacing w:val="-22"/>
          <w:w w:val="100"/>
        </w:rPr>
        <w:t>B</w:t>
      </w:r>
      <w:r>
        <w:rPr>
          <w:rFonts w:ascii="Futura Medium" w:hAnsi="Futura Medium" w:cs="Futura Medium" w:eastAsia="Futura Medium"/>
          <w:sz w:val="76"/>
          <w:szCs w:val="76"/>
          <w:spacing w:val="-16"/>
          <w:w w:val="100"/>
        </w:rPr>
        <w:t>E</w:t>
      </w:r>
      <w:r>
        <w:rPr>
          <w:rFonts w:ascii="Futura Medium" w:hAnsi="Futura Medium" w:cs="Futura Medium" w:eastAsia="Futura Medium"/>
          <w:sz w:val="76"/>
          <w:szCs w:val="76"/>
          <w:spacing w:val="-23"/>
          <w:w w:val="100"/>
        </w:rPr>
        <w:t>L</w:t>
      </w:r>
      <w:r>
        <w:rPr>
          <w:rFonts w:ascii="Futura Medium" w:hAnsi="Futura Medium" w:cs="Futura Medium" w:eastAsia="Futura Medium"/>
          <w:sz w:val="76"/>
          <w:szCs w:val="76"/>
          <w:spacing w:val="0"/>
          <w:w w:val="100"/>
        </w:rPr>
        <w:t>S</w:t>
      </w:r>
    </w:p>
    <w:p>
      <w:pPr>
        <w:spacing w:before="0" w:after="0" w:line="236" w:lineRule="exact"/>
        <w:ind w:left="3068" w:right="232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4"/>
          <w:w w:val="104"/>
          <w:position w:val="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10"/>
          <w:position w:val="1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8"/>
          <w:position w:val="1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8"/>
          <w:position w:val="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86"/>
          <w:position w:val="1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4"/>
          <w:position w:val="1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8"/>
          <w:position w:val="1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11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60.778347pt;height:25.875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50" w:lineRule="auto"/>
        <w:ind w:left="3107" w:right="172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205E9E"/>
          <w:w w:val="99"/>
        </w:rPr>
      </w:r>
      <w:hyperlink r:id="rId9">
        <w:r>
          <w:rPr>
            <w:rFonts w:ascii="Times New Roman" w:hAnsi="Times New Roman" w:cs="Times New Roman" w:eastAsia="Times New Roman"/>
            <w:sz w:val="24"/>
            <w:szCs w:val="24"/>
            <w:color w:val="205E9E"/>
            <w:spacing w:val="0"/>
            <w:w w:val="100"/>
            <w:u w:val="single" w:color="205E9E"/>
          </w:rPr>
          <w:t>githu</w:t>
        </w:r>
        <w:r>
          <w:rPr>
            <w:rFonts w:ascii="Times New Roman" w:hAnsi="Times New Roman" w:cs="Times New Roman" w:eastAsia="Times New Roman"/>
            <w:sz w:val="24"/>
            <w:szCs w:val="24"/>
            <w:color w:val="205E9E"/>
            <w:spacing w:val="0"/>
            <w:w w:val="100"/>
            <w:u w:val="single" w:color="205E9E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205E9E"/>
            <w:spacing w:val="-4"/>
            <w:w w:val="100"/>
            <w:u w:val="single" w:color="205E9E"/>
          </w:rPr>
          <w:t>b</w:t>
        </w:r>
        <w:r>
          <w:rPr>
            <w:rFonts w:ascii="Times New Roman" w:hAnsi="Times New Roman" w:cs="Times New Roman" w:eastAsia="Times New Roman"/>
            <w:sz w:val="24"/>
            <w:szCs w:val="24"/>
            <w:color w:val="205E9E"/>
            <w:spacing w:val="-4"/>
            <w:w w:val="100"/>
            <w:u w:val="single" w:color="205E9E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205E9E"/>
            <w:spacing w:val="0"/>
            <w:w w:val="100"/>
            <w:u w:val="single" w:color="205E9E"/>
          </w:rPr>
          <w:t>.com/kdubbels</w:t>
        </w:r>
        <w:r>
          <w:rPr>
            <w:rFonts w:ascii="Times New Roman" w:hAnsi="Times New Roman" w:cs="Times New Roman" w:eastAsia="Times New Roman"/>
            <w:sz w:val="24"/>
            <w:szCs w:val="24"/>
            <w:color w:val="205E9E"/>
            <w:spacing w:val="0"/>
            <w:w w:val="100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205E9E"/>
            <w:spacing w:val="0"/>
            <w:w w:val="100"/>
          </w:rPr>
          <w:t> </w:t>
        </w:r>
        <w:r>
          <w:rPr>
            <w:rFonts w:ascii="Times New Roman" w:hAnsi="Times New Roman" w:cs="Times New Roman" w:eastAsia="Times New Roman"/>
            <w:sz w:val="24"/>
            <w:szCs w:val="24"/>
            <w:color w:val="205E9E"/>
            <w:spacing w:val="0"/>
            <w:w w:val="94"/>
          </w:rPr>
        </w:r>
      </w:hyperlink>
      <w:hyperlink r:id="rId10">
        <w:r>
          <w:rPr>
            <w:rFonts w:ascii="Times New Roman" w:hAnsi="Times New Roman" w:cs="Times New Roman" w:eastAsia="Times New Roman"/>
            <w:sz w:val="24"/>
            <w:szCs w:val="24"/>
            <w:color w:val="205E9E"/>
            <w:spacing w:val="0"/>
            <w:w w:val="94"/>
            <w:u w:val="single" w:color="205E9E"/>
          </w:rPr>
          <w:t>kristofe</w:t>
        </w:r>
        <w:r>
          <w:rPr>
            <w:rFonts w:ascii="Times New Roman" w:hAnsi="Times New Roman" w:cs="Times New Roman" w:eastAsia="Times New Roman"/>
            <w:sz w:val="24"/>
            <w:szCs w:val="24"/>
            <w:color w:val="205E9E"/>
            <w:spacing w:val="0"/>
            <w:w w:val="94"/>
            <w:u w:val="single" w:color="205E9E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205E9E"/>
            <w:spacing w:val="-3"/>
            <w:w w:val="99"/>
            <w:u w:val="single" w:color="205E9E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color w:val="205E9E"/>
            <w:spacing w:val="-3"/>
            <w:w w:val="99"/>
            <w:u w:val="single" w:color="205E9E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205E9E"/>
            <w:spacing w:val="0"/>
            <w:w w:val="96"/>
            <w:u w:val="single" w:color="205E9E"/>
          </w:rPr>
          <w:t>dubbels.com</w:t>
        </w:r>
        <w:r>
          <w:rPr>
            <w:rFonts w:ascii="Times New Roman" w:hAnsi="Times New Roman" w:cs="Times New Roman" w:eastAsia="Times New Roman"/>
            <w:sz w:val="24"/>
            <w:szCs w:val="24"/>
            <w:color w:val="205E9E"/>
            <w:spacing w:val="0"/>
            <w:w w:val="96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00"/>
            <w:spacing w:val="0"/>
            <w:w w:val="100"/>
          </w:rPr>
        </w:r>
      </w:hyperlink>
    </w:p>
    <w:p>
      <w:pPr>
        <w:jc w:val="left"/>
        <w:spacing w:after="0"/>
        <w:sectPr>
          <w:type w:val="continuous"/>
          <w:pgSz w:w="12240" w:h="15840"/>
          <w:pgMar w:top="640" w:bottom="280" w:left="620" w:right="1160"/>
          <w:cols w:num="2" w:equalWidth="0">
            <w:col w:w="3514" w:space="79"/>
            <w:col w:w="6867"/>
          </w:cols>
        </w:sectPr>
      </w:pPr>
      <w:rPr/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auto"/>
        <w:ind w:left="10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width:114.502pt;height:9.966998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4"/>
          <w:position w:val="0"/>
        </w:rPr>
        <w:t>Boost</w:t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w w:val="92"/>
          <w:position w:val="0"/>
        </w:rPr>
        <w:t>Labs,</w:t>
      </w:r>
      <w:r>
        <w:rPr>
          <w:rFonts w:ascii="Times New Roman" w:hAnsi="Times New Roman" w:cs="Times New Roman" w:eastAsia="Times New Roman"/>
          <w:sz w:val="24"/>
          <w:szCs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3"/>
          <w:position w:val="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position w:val="0"/>
        </w:rPr>
        <w:t>aithersburg,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0"/>
        </w:rPr>
        <w:pict>
          <v:shape style="width:112.5692pt;height:11.5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" w:after="0" w:line="240" w:lineRule="auto"/>
        <w:ind w:left="103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53.373093pt;margin-top:6.063712pt;width:11.05pt;height:7.494707pt;mso-position-horizontal-relative:page;mso-position-vertical-relative:paragraph;z-index:-134" coordorigin="5067,121" coordsize="221,150">
            <v:shape style="position:absolute;left:5067;top:121;width:221;height:150" coordorigin="5067,121" coordsize="221,150" path="m5225,257l5222,257,5219,258,5219,264,5221,271,5235,270,5252,262,5256,258,5231,258,5225,257e" filled="t" fillcolor="#000000" stroked="f">
              <v:path arrowok="t"/>
              <v:fill/>
            </v:shape>
            <v:shape style="position:absolute;left:5067;top:121;width:221;height:150" coordorigin="5067,121" coordsize="221,150" path="m5285,189l5241,189,5257,191,5266,206,5267,235,5254,253,5236,258,5256,258,5273,246,5284,229,5288,208,5288,192,5285,189e" filled="t" fillcolor="#000000" stroked="f">
              <v:path arrowok="t"/>
              <v:fill/>
            </v:shape>
            <v:shape style="position:absolute;left:5067;top:121;width:221;height:150" coordorigin="5067,121" coordsize="221,150" path="m5284,133l5260,133,5266,141,5262,163,5247,178,5229,188,5228,192,5230,195,5233,196,5237,192,5241,189,5285,189,5279,182,5261,176,5262,174,5267,170,5280,161,5284,153,5284,133e" filled="t" fillcolor="#000000" stroked="f">
              <v:path arrowok="t"/>
              <v:fill/>
            </v:shape>
            <v:shape style="position:absolute;left:5067;top:121;width:221;height:150" coordorigin="5067,121" coordsize="221,150" path="m5269,121l5256,122,5235,129,5222,143,5222,145,5224,147,5226,147,5233,137,5240,133,5284,133,5284,128,5269,121e" filled="t" fillcolor="#000000" stroked="f">
              <v:path arrowok="t"/>
              <v:fill/>
            </v:shape>
            <v:shape style="position:absolute;left:5067;top:121;width:221;height:150" coordorigin="5067,121" coordsize="221,150" path="m5135,226l5101,226,5112,227,5132,227,5135,226e" filled="t" fillcolor="#000000" stroked="f">
              <v:path arrowok="t"/>
              <v:fill/>
            </v:shape>
            <v:shape style="position:absolute;left:5067;top:121;width:221;height:150" coordorigin="5067,121" coordsize="221,150" path="m5111,121l5090,122,5072,123,5070,123,5070,128,5072,129,5085,130,5085,131,5085,217,5084,218,5069,221,5067,222,5068,226,5070,227,5079,226,5086,226,5135,226,5149,222,5153,220,5106,220,5103,213,5103,132,5105,131,5107,129,5111,128,5157,128,5152,125,5135,122,5111,121e" filled="t" fillcolor="#000000" stroked="f">
              <v:path arrowok="t"/>
              <v:fill/>
            </v:shape>
            <v:shape style="position:absolute;left:5067;top:121;width:221;height:150" coordorigin="5067,121" coordsize="221,150" path="m5157,128l5111,128,5130,129,5149,137,5162,153,5167,178,5161,201,5147,215,5124,220,5153,220,5173,210,5184,193,5188,173,5184,153,5172,137,5157,128e" filled="t" fillcolor="#000000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-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eate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interacti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visualizations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40" w:lineRule="auto"/>
        <w:ind w:left="103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-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graphic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designers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interactivity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visualizations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2" w:after="0" w:line="240" w:lineRule="auto"/>
        <w:ind w:left="103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483.119995pt;margin-top:6.26346pt;width:11.6495pt;height:8.094859pt;mso-position-horizontal-relative:page;mso-position-vertical-relative:paragraph;z-index:-133" coordorigin="9662,125" coordsize="233,162">
            <v:group style="position:absolute;left:9668;top:131;width:121;height:106" coordorigin="9668,131" coordsize="121,106">
              <v:shape style="position:absolute;left:9668;top:131;width:121;height:106" coordorigin="9668,131" coordsize="121,106" path="m9736,236l9702,236,9713,237,9733,237,9736,236e" filled="t" fillcolor="#000000" stroked="f">
                <v:path arrowok="t"/>
                <v:fill/>
              </v:shape>
              <v:shape style="position:absolute;left:9668;top:131;width:121;height:106" coordorigin="9668,131" coordsize="121,106" path="m9712,131l9691,132,9673,133,9671,133,9671,138,9673,139,9686,140,9686,142,9686,227,9685,228,9670,231,9668,232,9669,236,9671,237,9680,236,9687,236,9736,236,9750,232,9754,230,9707,230,9704,223,9704,142,9706,141,9707,139,9712,138,9758,138,9753,135,9735,132,9712,131e" filled="t" fillcolor="#000000" stroked="f">
                <v:path arrowok="t"/>
                <v:fill/>
              </v:shape>
              <v:shape style="position:absolute;left:9668;top:131;width:121;height:106" coordorigin="9668,131" coordsize="121,106" path="m9758,138l9712,138,9730,139,9750,147,9763,163,9768,188,9762,211,9748,225,9725,230,9754,230,9774,220,9785,203,9789,183,9785,163,9773,147,9758,138e" filled="t" fillcolor="#000000" stroked="f">
                <v:path arrowok="t"/>
                <v:fill/>
              </v:shape>
            </v:group>
            <v:group style="position:absolute;left:9820;top:131;width:69;height:150" coordorigin="9820,131" coordsize="69,150">
              <v:shape style="position:absolute;left:9820;top:131;width:69;height:150" coordorigin="9820,131" coordsize="69,150" path="m9826,267l9822,267,9820,268,9820,274,9822,281,9836,280,9853,272,9857,268,9832,268,9826,267e" filled="t" fillcolor="#000000" stroked="f">
                <v:path arrowok="t"/>
                <v:fill/>
              </v:shape>
              <v:shape style="position:absolute;left:9820;top:131;width:69;height:150" coordorigin="9820,131" coordsize="69,150" path="m9886,199l9842,199,9858,201,9867,216,9868,245,9855,263,9837,268,9857,268,9874,256,9885,239,9889,218,9889,202,9886,199e" filled="t" fillcolor="#000000" stroked="f">
                <v:path arrowok="t"/>
                <v:fill/>
              </v:shape>
              <v:shape style="position:absolute;left:9820;top:131;width:69;height:150" coordorigin="9820,131" coordsize="69,150" path="m9885,143l9861,143,9867,151,9863,173,9848,188,9830,198,9829,202,9831,205,9834,206,9838,202,9842,199,9886,199,9880,192,9862,186,9863,184,9868,180,9881,171,9885,163,9885,143e" filled="t" fillcolor="#000000" stroked="f">
                <v:path arrowok="t"/>
                <v:fill/>
              </v:shape>
              <v:shape style="position:absolute;left:9820;top:131;width:69;height:150" coordorigin="9820,131" coordsize="69,150" path="m9870,131l9856,132,9836,139,9823,153,9823,155,9825,157,9827,157,9834,147,9841,143,9885,143,9885,138,9870,131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-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eated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ogrammatically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generates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pi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3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fect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eads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3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ackbon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40" w:lineRule="auto"/>
        <w:ind w:left="103" w:right="-20"/>
        <w:jc w:val="left"/>
        <w:tabs>
          <w:tab w:pos="460" w:val="left"/>
          <w:tab w:pos="4820" w:val="left"/>
          <w:tab w:pos="59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54.822693pt;margin-top:6.161916pt;width:17.049pt;height:5.277pt;mso-position-horizontal-relative:page;mso-position-vertical-relative:paragraph;z-index:-132" coordorigin="5096,123" coordsize="341,106">
            <v:shape style="position:absolute;left:5096;top:123;width:341;height:106" coordorigin="5096,123" coordsize="341,106" path="m5403,123l5376,123,5364,124,5351,125,5349,125,5348,130,5351,131,5363,133,5364,136,5364,219,5363,220,5349,223,5347,224,5347,228,5349,229,5358,228,5365,228,5400,228,5400,224,5399,223,5383,221,5382,219,5382,130,5426,130,5411,125,5403,123e" filled="t" fillcolor="#000000" stroked="f">
              <v:path arrowok="t"/>
              <v:fill/>
            </v:shape>
            <v:shape style="position:absolute;left:5096;top:123;width:341;height:106" coordorigin="5096,123" coordsize="341,106" path="m5400,228l5380,228,5388,228,5398,229,5400,228e" filled="t" fillcolor="#000000" stroked="f">
              <v:path arrowok="t"/>
              <v:fill/>
            </v:shape>
            <v:shape style="position:absolute;left:5096;top:123;width:341;height:106" coordorigin="5096,123" coordsize="341,106" path="m5426,130l5408,130,5418,139,5418,170,5410,179,5395,182,5394,183,5394,185,5396,186,5400,187,5409,186,5426,180,5437,172,5437,138,5426,130e" filled="t" fillcolor="#000000" stroked="f">
              <v:path arrowok="t"/>
              <v:fill/>
            </v:shape>
            <v:shape style="position:absolute;left:5096;top:123;width:341;height:106" coordorigin="5096,123" coordsize="341,106" path="m5201,123l5199,124,5199,128,5200,129,5216,131,5217,133,5217,219,5216,219,5206,222,5203,223,5202,224,5202,228,5204,229,5211,228,5219,228,5255,228,5255,224,5253,223,5236,221,5235,219,5235,178,5236,178,5313,178,5313,170,5235,170,5235,133,5237,132,5250,129,5252,128,5252,124,5219,124,5211,124,5201,123e" filled="t" fillcolor="#000000" stroked="f">
              <v:path arrowok="t"/>
              <v:fill/>
            </v:shape>
            <v:shape style="position:absolute;left:5096;top:123;width:341;height:106" coordorigin="5096,123" coordsize="341,106" path="m5255,228l5234,228,5242,228,5253,229,5255,228e" filled="t" fillcolor="#000000" stroked="f">
              <v:path arrowok="t"/>
              <v:fill/>
            </v:shape>
            <v:shape style="position:absolute;left:5096;top:123;width:341;height:106" coordorigin="5096,123" coordsize="341,106" path="m5313,178l5294,178,5295,178,5295,219,5294,220,5279,223,5277,224,5278,228,5280,229,5289,228,5296,228,5331,228,5332,224,5330,223,5314,221,5313,219,5313,178e" filled="t" fillcolor="#000000" stroked="f">
              <v:path arrowok="t"/>
              <v:fill/>
            </v:shape>
            <v:shape style="position:absolute;left:5096;top:123;width:341;height:106" coordorigin="5096,123" coordsize="341,106" path="m5331,228l5311,228,5319,228,5329,229,5331,228e" filled="t" fillcolor="#000000" stroked="f">
              <v:path arrowok="t"/>
              <v:fill/>
            </v:shape>
            <v:shape style="position:absolute;left:5096;top:123;width:341;height:106" coordorigin="5096,123" coordsize="341,106" path="m5280,123l5278,124,5277,128,5279,129,5294,132,5295,133,5295,170,5313,170,5313,133,5314,132,5329,129,5331,128,5330,124,5296,124,5289,124,5280,123e" filled="t" fillcolor="#000000" stroked="f">
              <v:path arrowok="t"/>
              <v:fill/>
            </v:shape>
            <v:shape style="position:absolute;left:5096;top:123;width:341;height:106" coordorigin="5096,123" coordsize="341,106" path="m5250,123l5241,124,5234,124,5252,124,5250,123e" filled="t" fillcolor="#000000" stroked="f">
              <v:path arrowok="t"/>
              <v:fill/>
            </v:shape>
            <v:shape style="position:absolute;left:5096;top:123;width:341;height:106" coordorigin="5096,123" coordsize="341,106" path="m5328,123l5319,124,5312,124,5330,124,5328,123e" filled="t" fillcolor="#000000" stroked="f">
              <v:path arrowok="t"/>
              <v:fill/>
            </v:shape>
            <v:shape style="position:absolute;left:5096;top:123;width:341;height:106" coordorigin="5096,123" coordsize="341,106" path="m5152,123l5126,123,5114,124,5100,125,5098,125,5098,130,5100,131,5113,133,5113,136,5113,219,5112,220,5098,223,5096,224,5097,228,5099,229,5107,228,5114,228,5149,228,5150,224,5148,223,5132,221,5131,219,5131,130,5175,130,5161,125,5152,123e" filled="t" fillcolor="#000000" stroked="f">
              <v:path arrowok="t"/>
              <v:fill/>
            </v:shape>
            <v:shape style="position:absolute;left:5096;top:123;width:341;height:106" coordorigin="5096,123" coordsize="341,106" path="m5149,228l5130,228,5137,228,5148,229,5149,228e" filled="t" fillcolor="#000000" stroked="f">
              <v:path arrowok="t"/>
              <v:fill/>
            </v:shape>
            <v:shape style="position:absolute;left:5096;top:123;width:341;height:106" coordorigin="5096,123" coordsize="341,106" path="m5175,130l5157,130,5167,139,5167,170,5160,179,5145,182,5144,183,5144,185,5145,186,5150,187,5159,186,5176,180,5187,172,5187,138,5175,130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304.962006pt;margin-top:6.029615pt;width:19.063pt;height:5.541pt;mso-position-horizontal-relative:page;mso-position-vertical-relative:paragraph;z-index:-131" coordorigin="6099,121" coordsize="381,111">
            <v:shape style="position:absolute;left:6099;top:121;width:381;height:111" coordorigin="6099,121" coordsize="381,111" path="m6255,123l6253,124,6253,128,6255,129,6260,131,6268,133,6269,134,6276,150,6304,211,6307,217,6311,230,6312,231,6313,231,6315,231,6316,231,6318,228,6325,211,6328,203,6319,203,6311,186,6305,172,6293,145,6288,134,6288,131,6295,130,6300,129,6302,128,6302,124,6301,124,6269,124,6261,124,6255,123e" filled="t" fillcolor="#000000" stroked="f">
              <v:path arrowok="t"/>
              <v:fill/>
            </v:shape>
            <v:shape style="position:absolute;left:6099;top:121;width:381;height:111" coordorigin="6099,121" coordsize="381,111" path="m6458,121l6385,146,6377,190,6385,208,6401,222,6420,229,6440,231,6457,231,6466,228,6473,226,6475,223,6430,223,6413,214,6401,196,6397,169,6404,145,6419,132,6440,128,6475,128,6475,125,6473,125,6458,121e" filled="t" fillcolor="#000000" stroked="f">
              <v:path arrowok="t"/>
              <v:fill/>
            </v:shape>
            <v:shape style="position:absolute;left:6099;top:121;width:381;height:111" coordorigin="6099,121" coordsize="381,111" path="m6479,198l6475,198,6471,206,6458,218,6430,223,6475,223,6475,222,6479,211,6481,200,6479,198e" filled="t" fillcolor="#000000" stroked="f">
              <v:path arrowok="t"/>
              <v:fill/>
            </v:shape>
            <v:shape style="position:absolute;left:6099;top:121;width:381;height:111" coordorigin="6099,121" coordsize="381,111" path="m6338,123l6336,125,6335,128,6337,129,6341,130,6348,131,6328,183,6324,193,6319,203,6328,203,6334,190,6352,151,6360,134,6361,132,6369,131,6375,129,6377,128,6377,124,6376,124,6351,124,6344,124,6338,123e" filled="t" fillcolor="#000000" stroked="f">
              <v:path arrowok="t"/>
              <v:fill/>
            </v:shape>
            <v:shape style="position:absolute;left:6099;top:121;width:381;height:111" coordorigin="6099,121" coordsize="381,111" path="m6475,128l6440,128,6461,135,6471,152,6473,154,6476,153,6477,152,6476,142,6475,132,6475,128e" filled="t" fillcolor="#000000" stroked="f">
              <v:path arrowok="t"/>
              <v:fill/>
            </v:shape>
            <v:shape style="position:absolute;left:6099;top:121;width:381;height:111" coordorigin="6099,121" coordsize="381,111" path="m6300,123l6292,124,6285,124,6301,124,6300,123e" filled="t" fillcolor="#000000" stroked="f">
              <v:path arrowok="t"/>
              <v:fill/>
            </v:shape>
            <v:shape style="position:absolute;left:6099;top:121;width:381;height:111" coordorigin="6099,121" coordsize="381,111" path="m6374,123l6370,124,6365,124,6376,124,6374,123e" filled="t" fillcolor="#000000" stroked="f">
              <v:path arrowok="t"/>
              <v:fill/>
            </v:shape>
            <v:shape style="position:absolute;left:6099;top:121;width:381;height:111" coordorigin="6099,121" coordsize="381,111" path="m6147,148l6128,148,6130,149,6135,162,6138,167,6157,205,6165,221,6167,229,6169,230,6171,230,6172,229,6181,210,6185,200,6175,200,6174,200,6168,189,6167,186,6152,157,6147,148e" filled="t" fillcolor="#000000" stroked="f">
              <v:path arrowok="t"/>
              <v:fill/>
            </v:shape>
            <v:shape style="position:absolute;left:6099;top:121;width:381;height:111" coordorigin="6099,121" coordsize="381,111" path="m6103,123l6101,124,6101,128,6103,129,6117,131,6119,135,6116,210,6101,223,6099,224,6099,228,6101,229,6109,228,6116,228,6142,228,6142,228,6143,224,6141,223,6133,222,6126,221,6126,218,6126,184,6127,170,6127,165,6127,150,6128,148,6147,148,6144,141,6139,134,6139,124,6115,124,6110,124,6103,123e" filled="t" fillcolor="#000000" stroked="f">
              <v:path arrowok="t"/>
              <v:fill/>
            </v:shape>
            <v:shape style="position:absolute;left:6099;top:121;width:381;height:111" coordorigin="6099,121" coordsize="381,111" path="m6142,228l6128,228,6135,228,6141,229,6142,228e" filled="t" fillcolor="#000000" stroked="f">
              <v:path arrowok="t"/>
              <v:fill/>
            </v:shape>
            <v:shape style="position:absolute;left:6099;top:121;width:381;height:111" coordorigin="6099,121" coordsize="381,111" path="m6231,147l6214,147,6215,148,6215,221,6202,223,6200,224,6200,228,6202,229,6209,228,6216,228,6248,228,6249,228,6249,224,6247,223,6233,221,6233,216,6232,210,6232,194,6231,184,6231,147e" filled="t" fillcolor="#000000" stroked="f">
              <v:path arrowok="t"/>
              <v:fill/>
            </v:shape>
            <v:shape style="position:absolute;left:6099;top:121;width:381;height:111" coordorigin="6099,121" coordsize="381,111" path="m6248,228l6229,228,6238,228,6247,229,6248,228e" filled="t" fillcolor="#000000" stroked="f">
              <v:path arrowok="t"/>
              <v:fill/>
            </v:shape>
            <v:shape style="position:absolute;left:6099;top:121;width:381;height:111" coordorigin="6099,121" coordsize="381,111" path="m6219,124l6213,124,6208,138,6197,161,6185,184,6180,193,6176,200,6175,200,6185,200,6189,193,6204,165,6207,159,6213,147,6231,147,6231,135,6232,131,6248,129,6250,128,6249,124,6224,124,6219,124e" filled="t" fillcolor="#000000" stroked="f">
              <v:path arrowok="t"/>
              <v:fill/>
            </v:shape>
            <v:shape style="position:absolute;left:6099;top:121;width:381;height:111" coordorigin="6099,121" coordsize="381,111" path="m6139,123l6132,124,6139,124,6139,123e" filled="t" fillcolor="#000000" stroked="f">
              <v:path arrowok="t"/>
              <v:fill/>
            </v:shape>
            <v:shape style="position:absolute;left:6099;top:121;width:381;height:111" coordorigin="6099,121" coordsize="381,111" path="m6247,123l6240,124,6233,124,6249,124,6247,123e" filled="t" fillcolor="#000000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-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oduced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security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9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measu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2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9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-based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application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40" w:lineRule="auto"/>
        <w:ind w:left="103" w:right="-20"/>
        <w:jc w:val="left"/>
        <w:tabs>
          <w:tab w:pos="460" w:val="left"/>
          <w:tab w:pos="1860" w:val="left"/>
          <w:tab w:pos="29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7.296898pt;margin-top:6.161818pt;width:17.049pt;height:5.277pt;mso-position-horizontal-relative:page;mso-position-vertical-relative:paragraph;z-index:-130" coordorigin="2146,123" coordsize="341,106">
            <v:shape style="position:absolute;left:2146;top:123;width:341;height:106" coordorigin="2146,123" coordsize="341,106" path="m2452,123l2426,123,2414,124,2400,125,2398,125,2398,130,2400,131,2413,133,2413,136,2413,219,2412,220,2398,223,2396,224,2397,228,2399,229,2407,228,2414,228,2449,228,2450,224,2448,223,2432,221,2431,219,2431,130,2475,130,2461,125,2452,123e" filled="t" fillcolor="#000000" stroked="f">
              <v:path arrowok="t"/>
              <v:fill/>
            </v:shape>
            <v:shape style="position:absolute;left:2146;top:123;width:341;height:106" coordorigin="2146,123" coordsize="341,106" path="m2449,228l2430,228,2438,228,2448,229,2449,228e" filled="t" fillcolor="#000000" stroked="f">
              <v:path arrowok="t"/>
              <v:fill/>
            </v:shape>
            <v:shape style="position:absolute;left:2146;top:123;width:341;height:106" coordorigin="2146,123" coordsize="341,106" path="m2475,130l2457,130,2467,139,2467,170,2460,179,2445,182,2444,183,2444,185,2445,186,2450,187,2459,186,2476,180,2487,172,2487,138,2475,130e" filled="t" fillcolor="#000000" stroked="f">
              <v:path arrowok="t"/>
              <v:fill/>
            </v:shape>
            <v:shape style="position:absolute;left:2146;top:123;width:341;height:106" coordorigin="2146,123" coordsize="341,106" path="m2250,123l2248,124,2248,128,2250,129,2266,131,2267,133,2267,219,2265,219,2255,222,2253,223,2251,224,2251,228,2253,229,2261,228,2268,228,2304,228,2304,224,2303,223,2286,221,2285,219,2285,178,2285,178,2363,178,2363,170,2285,170,2285,133,2286,132,2300,129,2301,128,2301,124,2268,124,2261,124,2250,123e" filled="t" fillcolor="#000000" stroked="f">
              <v:path arrowok="t"/>
              <v:fill/>
            </v:shape>
            <v:shape style="position:absolute;left:2146;top:123;width:341;height:106" coordorigin="2146,123" coordsize="341,106" path="m2304,228l2283,228,2291,228,2302,229,2304,228e" filled="t" fillcolor="#000000" stroked="f">
              <v:path arrowok="t"/>
              <v:fill/>
            </v:shape>
            <v:shape style="position:absolute;left:2146;top:123;width:341;height:106" coordorigin="2146,123" coordsize="341,106" path="m2363,178l2344,178,2344,178,2344,219,2343,220,2329,223,2327,224,2327,228,2329,229,2338,228,2346,228,2381,228,2381,224,2379,223,2364,221,2363,219,2363,178e" filled="t" fillcolor="#000000" stroked="f">
              <v:path arrowok="t"/>
              <v:fill/>
            </v:shape>
            <v:shape style="position:absolute;left:2146;top:123;width:341;height:106" coordorigin="2146,123" coordsize="341,106" path="m2381,228l2361,228,2369,228,2379,229,2381,228e" filled="t" fillcolor="#000000" stroked="f">
              <v:path arrowok="t"/>
              <v:fill/>
            </v:shape>
            <v:shape style="position:absolute;left:2146;top:123;width:341;height:106" coordorigin="2146,123" coordsize="341,106" path="m2329,123l2327,124,2327,128,2329,129,2343,132,2344,133,2344,170,2363,170,2363,133,2364,132,2378,129,2380,128,2380,124,2346,124,2338,124,2329,123e" filled="t" fillcolor="#000000" stroked="f">
              <v:path arrowok="t"/>
              <v:fill/>
            </v:shape>
            <v:shape style="position:absolute;left:2146;top:123;width:341;height:106" coordorigin="2146,123" coordsize="341,106" path="m2299,123l2291,124,2283,124,2301,124,2299,123e" filled="t" fillcolor="#000000" stroked="f">
              <v:path arrowok="t"/>
              <v:fill/>
            </v:shape>
            <v:shape style="position:absolute;left:2146;top:123;width:341;height:106" coordorigin="2146,123" coordsize="341,106" path="m2378,123l2369,124,2361,124,2380,124,2378,123e" filled="t" fillcolor="#000000" stroked="f">
              <v:path arrowok="t"/>
              <v:fill/>
            </v:shape>
            <v:shape style="position:absolute;left:2146;top:123;width:341;height:106" coordorigin="2146,123" coordsize="341,106" path="m2202,123l2175,123,2163,124,2150,125,2148,125,2147,130,2150,131,2162,133,2162,136,2162,219,2162,220,2148,223,2146,224,2146,228,2148,229,2156,228,2164,228,2199,228,2199,224,2197,223,2182,221,2181,219,2181,130,2225,130,2210,125,2202,123e" filled="t" fillcolor="#000000" stroked="f">
              <v:path arrowok="t"/>
              <v:fill/>
            </v:shape>
            <v:shape style="position:absolute;left:2146;top:123;width:341;height:106" coordorigin="2146,123" coordsize="341,106" path="m2199,228l2179,228,2187,228,2197,229,2199,228e" filled="t" fillcolor="#000000" stroked="f">
              <v:path arrowok="t"/>
              <v:fill/>
            </v:shape>
            <v:shape style="position:absolute;left:2146;top:123;width:341;height:106" coordorigin="2146,123" coordsize="341,106" path="m2225,130l2207,130,2217,139,2217,170,2209,179,2194,182,2193,183,2193,185,2195,186,2199,187,2208,186,2225,180,2236,172,2236,138,2225,130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157.433701pt;margin-top:6.029518pt;width:19.064pt;height:5.541pt;mso-position-horizontal-relative:page;mso-position-vertical-relative:paragraph;z-index:-129" coordorigin="3149,121" coordsize="381,111">
            <v:shape style="position:absolute;left:3149;top:121;width:381;height:111" coordorigin="3149,121" coordsize="381,111" path="m3304,123l3302,124,3302,128,3304,129,3318,133,3319,134,3326,150,3353,211,3356,217,3361,230,3362,231,3363,231,3365,231,3366,231,3367,228,3374,211,3378,203,3368,203,3361,186,3355,172,3343,145,3338,134,3338,131,3344,130,3349,129,3351,128,3351,124,3350,124,3318,124,3310,124,3304,123e" filled="t" fillcolor="#000000" stroked="f">
              <v:path arrowok="t"/>
              <v:fill/>
            </v:shape>
            <v:shape style="position:absolute;left:3149;top:121;width:381;height:111" coordorigin="3149,121" coordsize="381,111" path="m3507,121l3434,146,3426,190,3435,208,3451,222,3469,229,3490,231,3506,231,3515,228,3522,226,3524,223,3479,223,3463,214,3451,196,3446,169,3453,145,3469,132,3489,128,3524,128,3524,125,3523,125,3507,121e" filled="t" fillcolor="#000000" stroked="f">
              <v:path arrowok="t"/>
              <v:fill/>
            </v:shape>
            <v:shape style="position:absolute;left:3149;top:121;width:381;height:111" coordorigin="3149,121" coordsize="381,111" path="m3529,198l3525,198,3521,206,3508,218,3479,223,3524,223,3525,222,3529,211,3530,200,3529,198e" filled="t" fillcolor="#000000" stroked="f">
              <v:path arrowok="t"/>
              <v:fill/>
            </v:shape>
            <v:shape style="position:absolute;left:3149;top:121;width:381;height:111" coordorigin="3149,121" coordsize="381,111" path="m3387,123l3385,125,3384,128,3386,129,3390,130,3397,131,3382,173,3377,183,3373,193,3368,203,3378,203,3404,145,3418,131,3425,129,3427,128,3426,124,3425,124,3400,124,3394,124,3387,123e" filled="t" fillcolor="#000000" stroked="f">
              <v:path arrowok="t"/>
              <v:fill/>
            </v:shape>
            <v:shape style="position:absolute;left:3149;top:121;width:381;height:111" coordorigin="3149,121" coordsize="381,111" path="m3524,128l3489,128,3511,135,3520,152,3522,154,3526,153,3527,152,3525,142,3525,132,3524,128e" filled="t" fillcolor="#000000" stroked="f">
              <v:path arrowok="t"/>
              <v:fill/>
            </v:shape>
            <v:shape style="position:absolute;left:3149;top:121;width:381;height:111" coordorigin="3149,121" coordsize="381,111" path="m3349,123l3341,124,3334,124,3350,124,3349,123e" filled="t" fillcolor="#000000" stroked="f">
              <v:path arrowok="t"/>
              <v:fill/>
            </v:shape>
            <v:shape style="position:absolute;left:3149;top:121;width:381;height:111" coordorigin="3149,121" coordsize="381,111" path="m3424,123l3420,124,3414,124,3425,124,3424,123e" filled="t" fillcolor="#000000" stroked="f">
              <v:path arrowok="t"/>
              <v:fill/>
            </v:shape>
            <v:shape style="position:absolute;left:3149;top:121;width:381;height:111" coordorigin="3149,121" coordsize="381,111" path="m3197,148l3177,148,3179,149,3184,162,3187,167,3207,205,3214,221,3217,229,3218,230,3220,230,3221,229,3230,210,3235,200,3225,200,3224,200,3218,189,3216,186,3201,157,3197,148e" filled="t" fillcolor="#000000" stroked="f">
              <v:path arrowok="t"/>
              <v:fill/>
            </v:shape>
            <v:shape style="position:absolute;left:3149;top:121;width:381;height:111" coordorigin="3149,121" coordsize="381,111" path="m3153,123l3151,124,3151,128,3152,129,3166,131,3169,135,3165,210,3151,223,3149,224,3149,228,3151,229,3158,228,3165,228,3191,228,3192,228,3192,224,3190,223,3182,222,3176,221,3176,218,3176,182,3176,170,3176,165,3177,150,3177,148,3197,148,3193,141,3189,134,3189,124,3165,124,3159,124,3153,123e" filled="t" fillcolor="#000000" stroked="f">
              <v:path arrowok="t"/>
              <v:fill/>
            </v:shape>
            <v:shape style="position:absolute;left:3149;top:121;width:381;height:111" coordorigin="3149,121" coordsize="381,111" path="m3191,228l3177,228,3184,228,3190,229,3191,228e" filled="t" fillcolor="#000000" stroked="f">
              <v:path arrowok="t"/>
              <v:fill/>
            </v:shape>
            <v:shape style="position:absolute;left:3149;top:121;width:381;height:111" coordorigin="3149,121" coordsize="381,111" path="m3281,147l3263,147,3264,148,3264,221,3251,223,3249,224,3250,228,3251,229,3258,228,3265,228,3298,228,3298,228,3298,224,3297,223,3282,221,3282,216,3282,210,3281,194,3281,182,3281,147e" filled="t" fillcolor="#000000" stroked="f">
              <v:path arrowok="t"/>
              <v:fill/>
            </v:shape>
            <v:shape style="position:absolute;left:3149;top:121;width:381;height:111" coordorigin="3149,121" coordsize="381,111" path="m3298,228l3278,228,3288,228,3296,229,3298,228e" filled="t" fillcolor="#000000" stroked="f">
              <v:path arrowok="t"/>
              <v:fill/>
            </v:shape>
            <v:shape style="position:absolute;left:3149;top:121;width:381;height:111" coordorigin="3149,121" coordsize="381,111" path="m3268,124l3263,124,3258,138,3247,161,3235,184,3230,192,3226,200,3225,200,3235,200,3239,192,3253,165,3256,159,3263,147,3281,147,3281,135,3281,131,3297,129,3299,128,3299,124,3273,124,3268,124e" filled="t" fillcolor="#000000" stroked="f">
              <v:path arrowok="t"/>
              <v:fill/>
            </v:shape>
            <v:shape style="position:absolute;left:3149;top:121;width:381;height:111" coordorigin="3149,121" coordsize="381,111" path="m3189,123l3181,124,3189,124,3189,123e" filled="t" fillcolor="#000000" stroked="f">
              <v:path arrowok="t"/>
              <v:fill/>
            </v:shape>
            <v:shape style="position:absolute;left:3149;top:121;width:381;height:111" coordorigin="3149,121" coordsize="381,111" path="m3297,123l3290,124,3283,124,3299,124,3297,123e" filled="t" fillcolor="#000000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-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efacto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-based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application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imp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9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5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formance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utili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Ajax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8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36.301701pt;margin-top:2.795335pt;width:98.952pt;height:8.876pt;mso-position-horizontal-relative:page;mso-position-vertical-relative:paragraph;z-index:-128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nformation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92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olicy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9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8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6"/>
        </w:rPr>
        <w:t>ccess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8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Cente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College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pict>
          <v:shape style="width:68.9012pt;height:12.161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8"/>
          <w:position w:val="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8"/>
          <w:position w:val="0"/>
        </w:rPr>
        <w:pict>
          <v:shape style="width:63.671pt;height:11.406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74" w:lineRule="exact"/>
        <w:ind w:left="103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-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eated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designs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9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policy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briefs,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ochu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es,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material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2" w:after="0" w:line="240" w:lineRule="auto"/>
        <w:ind w:left="103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-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eated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text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graphic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igital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nclusion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3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ey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ebsite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2" w:after="0" w:line="240" w:lineRule="auto"/>
        <w:ind w:left="103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-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97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ploaded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maintained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igital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nclusion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3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ey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ebsite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2" w:after="0" w:line="240" w:lineRule="auto"/>
        <w:ind w:left="103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-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eated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visualizations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quantitati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2" w:after="0" w:line="240" w:lineRule="auto"/>
        <w:ind w:left="103" w:right="-20"/>
        <w:jc w:val="left"/>
        <w:tabs>
          <w:tab w:pos="460" w:val="left"/>
          <w:tab w:pos="3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78.445099pt;margin-top:6.429927pt;width:17.914pt;height:5.477046pt;mso-position-horizontal-relative:page;mso-position-vertical-relative:paragraph;z-index:-127" coordorigin="3569,129" coordsize="358,110">
            <v:shape style="position:absolute;left:3569;top:129;width:358;height:110" coordorigin="3569,129" coordsize="358,110" path="m3860,205l3856,205,3856,207,3855,220,3858,229,3861,232,3872,237,3901,238,3911,232,3874,232,3864,215,3862,207,3860,205e" filled="t" fillcolor="#000000" stroked="f">
              <v:path arrowok="t"/>
              <v:fill/>
            </v:shape>
            <v:shape style="position:absolute;left:3569;top:129;width:358;height:110" coordorigin="3569,129" coordsize="358,110" path="m3908,129l3888,130,3868,140,3862,158,3861,172,3871,181,3883,187,3907,200,3910,207,3910,226,3902,232,3911,232,3920,228,3927,209,3927,193,3916,183,3908,178,3893,171,3883,166,3877,160,3877,144,3882,136,3923,136,3921,132,3913,131,3908,129e" filled="t" fillcolor="#000000" stroked="f">
              <v:path arrowok="t"/>
              <v:fill/>
            </v:shape>
            <v:shape style="position:absolute;left:3569;top:129;width:358;height:110" coordorigin="3569,129" coordsize="358,110" path="m3923,136l3910,136,3917,148,3919,156,3920,158,3924,158,3925,156,3925,145,3923,136,3923,136e" filled="t" fillcolor="#000000" stroked="f">
              <v:path arrowok="t"/>
              <v:fill/>
            </v:shape>
            <v:shape style="position:absolute;left:3569;top:129;width:358;height:110" coordorigin="3569,129" coordsize="358,110" path="m3770,205l3767,205,3766,207,3766,220,3769,229,3771,232,3782,237,3811,238,3822,232,3784,232,3774,215,3772,207,3770,205e" filled="t" fillcolor="#000000" stroked="f">
              <v:path arrowok="t"/>
              <v:fill/>
            </v:shape>
            <v:shape style="position:absolute;left:3569;top:129;width:358;height:110" coordorigin="3569,129" coordsize="358,110" path="m3818,129l3798,130,3778,140,3772,158,3772,172,3782,181,3793,187,3818,200,3821,207,3821,226,3813,232,3822,232,3830,228,3837,209,3837,193,3827,183,3818,178,3794,166,3787,160,3787,144,3792,136,3833,136,3832,132,3824,131,3818,129e" filled="t" fillcolor="#000000" stroked="f">
              <v:path arrowok="t"/>
              <v:fill/>
            </v:shape>
            <v:shape style="position:absolute;left:3569;top:129;width:358;height:110" coordorigin="3569,129" coordsize="358,110" path="m3833,136l3821,136,3827,148,3829,156,3830,158,3834,158,3835,156,3835,145,3834,136,3833,136e" filled="t" fillcolor="#000000" stroked="f">
              <v:path arrowok="t"/>
              <v:fill/>
            </v:shape>
            <v:shape style="position:absolute;left:3569;top:129;width:358;height:110" coordorigin="3569,129" coordsize="358,110" path="m3714,131l3688,131,3676,132,3662,133,3660,133,3660,138,3662,139,3675,141,3675,144,3675,227,3674,228,3660,231,3658,232,3659,236,3661,237,3669,236,3676,236,3711,236,3712,232,3710,231,3694,229,3693,227,3693,138,3737,138,3723,133,3714,131e" filled="t" fillcolor="#000000" stroked="f">
              <v:path arrowok="t"/>
              <v:fill/>
            </v:shape>
            <v:shape style="position:absolute;left:3569;top:129;width:358;height:110" coordorigin="3569,129" coordsize="358,110" path="m3711,236l3692,236,3699,236,3710,237,3711,236e" filled="t" fillcolor="#000000" stroked="f">
              <v:path arrowok="t"/>
              <v:fill/>
            </v:shape>
            <v:shape style="position:absolute;left:3569;top:129;width:358;height:110" coordorigin="3569,129" coordsize="358,110" path="m3737,138l3719,138,3729,147,3729,178,3722,187,3707,190,3706,191,3706,193,3707,194,3712,195,3721,194,3738,188,3749,180,3749,146,3737,138e" filled="t" fillcolor="#000000" stroked="f">
              <v:path arrowok="t"/>
              <v:fill/>
            </v:shape>
            <v:shape style="position:absolute;left:3569;top:129;width:358;height:110" coordorigin="3569,129" coordsize="358,110" path="m3573,205l3570,205,3569,207,3569,220,3572,229,3574,232,3586,237,3614,238,3625,232,3588,232,3577,215,3575,207,3573,205e" filled="t" fillcolor="#000000" stroked="f">
              <v:path arrowok="t"/>
              <v:fill/>
            </v:shape>
            <v:shape style="position:absolute;left:3569;top:129;width:358;height:110" coordorigin="3569,129" coordsize="358,110" path="m3621,129l3601,130,3582,140,3575,158,3575,172,3585,181,3596,187,3621,200,3624,207,3624,226,3616,232,3625,232,3634,228,3641,209,3641,193,3630,183,3621,178,3597,166,3590,160,3590,144,3596,136,3636,136,3635,132,3627,131,3621,129e" filled="t" fillcolor="#000000" stroked="f">
              <v:path arrowok="t"/>
              <v:fill/>
            </v:shape>
            <v:shape style="position:absolute;left:3569;top:129;width:358;height:110" coordorigin="3569,129" coordsize="358,110" path="m3636,136l3624,136,3630,148,3632,156,3633,158,3638,158,3638,156,3638,145,3637,136,3636,136e" filled="t" fillcolor="#000000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-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Analy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9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ey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9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statistical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softwa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2" w:after="0" w:line="240" w:lineRule="auto"/>
        <w:ind w:left="103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-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uccessfully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ote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1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ecuti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1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xtended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5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ummaries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igital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nclusion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2" w:after="0" w:line="240" w:lineRule="auto"/>
        <w:ind w:left="103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-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uccessfully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designed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igital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nclusion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3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ey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3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ecuti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umma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9" w:after="0" w:line="240" w:lineRule="auto"/>
        <w:ind w:left="195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36.317902pt;margin-top:3.401626pt;width:92.493pt;height:8.732pt;mso-position-horizontal-relative:page;mso-position-vertical-relative:paragraph;z-index:-126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ig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Wheel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ikes,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ethesda,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pict>
          <v:shape style="width:130.2561pt;height:11.787476pt;mso-position-horizontal-relative:char;mso-position-vertical-relative:line" type="#_x0000_t75">
            <v:imagedata r:id="rId17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72" w:lineRule="exact"/>
        <w:ind w:left="103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-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uilt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5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epai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5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2" w:after="0" w:line="240" w:lineRule="auto"/>
        <w:ind w:left="103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-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2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old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9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bic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2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cles,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9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placed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9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special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2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ders,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9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assisted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customer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inquiries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2" w:after="0" w:line="240" w:lineRule="auto"/>
        <w:ind w:left="148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36.294102pt;margin-top:3.55233pt;width:70.111pt;height:8.718704pt;mso-position-horizontal-relative:page;mso-position-vertical-relative:paragraph;z-index:-125" type="#_x0000_t75">
            <v:imagedata r:id="rId18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8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ubbels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96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arms,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96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ergus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96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</w:rPr>
        <w:t>alls,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pict>
          <v:shape style="width:129.549300pt;height:11.787737pt;mso-position-horizontal-relative:char;mso-position-vertical-relative:line" type="#_x0000_t75">
            <v:imagedata r:id="rId19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72" w:lineRule="exact"/>
        <w:ind w:left="103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36.302235pt;margin-top:16.544163pt;width:512.042367pt;height:12.27pt;mso-position-horizontal-relative:page;mso-position-vertical-relative:paragraph;z-index:-124" type="#_x0000_t75">
            <v:imagedata r:id="rId20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-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aintained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5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epai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5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farm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equipment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36.341702pt;margin-top:24.072121pt;width:133.461pt;height:12.269pt;mso-position-horizontal-relative:page;mso-position-vertical-relative:paragraph;z-index:-123" type="#_x0000_t75">
            <v:imagedata r:id="rId21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-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uccessfully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completed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esea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oject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histo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5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sociological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thought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3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36.2938pt;margin-top:16.728319pt;width:455.836pt;height:26.6692pt;mso-position-horizontal-relative:page;mso-position-vertical-relative:paragraph;z-index:-122" type="#_x0000_t75">
            <v:imagedata r:id="rId22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atabase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SQL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3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9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3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ySQL,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ostg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type w:val="continuous"/>
          <w:pgSz w:w="12240" w:h="15840"/>
          <w:pgMar w:top="640" w:bottom="280" w:left="620" w:right="1160"/>
        </w:sectPr>
      </w:pPr>
      <w:rPr/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0" w:lineRule="auto"/>
        <w:ind w:left="103" w:right="6283"/>
        <w:jc w:val="left"/>
        <w:tabs>
          <w:tab w:pos="840" w:val="left"/>
          <w:tab w:pos="15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esign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llustrato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96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esign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9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ools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2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ash,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9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im,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3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oku,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7" w:right="-20"/>
        <w:jc w:val="left"/>
        <w:rPr>
          <w:rFonts w:ascii="Times New Roman" w:hAnsi="Times New Roman" w:cs="Times New Roman" w:eastAsia="Times New Roman"/>
          <w:sz w:val="18.75"/>
          <w:szCs w:val="18.75"/>
        </w:rPr>
      </w:pPr>
      <w:rPr/>
      <w:r>
        <w:rPr/>
        <w:pict>
          <v:shape style="width:132.747107pt;height:9.375pt;mso-position-horizontal-relative:char;mso-position-vertical-relative:line" type="#_x0000_t75">
            <v:imagedata r:id="rId23" o:title=""/>
          </v:shape>
        </w:pict>
      </w:r>
      <w:r>
        <w:rPr>
          <w:rFonts w:ascii="Times New Roman" w:hAnsi="Times New Roman" w:cs="Times New Roman" w:eastAsia="Times New Roman"/>
          <w:sz w:val="18.75"/>
          <w:szCs w:val="18.75"/>
        </w:rPr>
      </w:r>
    </w:p>
    <w:p>
      <w:pPr>
        <w:spacing w:before="54" w:after="0" w:line="240" w:lineRule="auto"/>
        <w:ind w:left="10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Scheme,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Cloju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askell,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95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olog,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ode,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2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xp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2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ess,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2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ocket.io,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9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Bourbon.io,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dash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AngularJS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sectPr>
      <w:type w:val="continuous"/>
      <w:pgSz w:w="12240" w:h="15840"/>
      <w:pgMar w:top="640" w:bottom="280" w:left="620" w:right="1160"/>
      <w:cols w:num="2" w:equalWidth="0">
        <w:col w:w="9223" w:space="0"/>
        <w:col w:w="123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Futura Medium">
    <w:altName w:val="Futura Medium"/>
    <w:charset w:val="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github.com/kdubbels" TargetMode="External"/><Relationship Id="rId10" Type="http://schemas.openxmlformats.org/officeDocument/2006/relationships/hyperlink" Target="http://www.kristoferdubbels.com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2017-05-10T10:10:58Z</dcterms:created>
  <dcterms:modified xsi:type="dcterms:W3CDTF">2017-05-10T10:10:58Z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2016-06-12T00:00:00Z</vt:filetime>
  </property>
  <property fmtid="{D5CDD505-2E9C-101B-9397-08002B2CF9AE}" pid="3" name="LastSaved">
    <vt:filetime>2017-05-10T00:00:00Z</vt:filetime>
  </property>
</Properties>
</file>